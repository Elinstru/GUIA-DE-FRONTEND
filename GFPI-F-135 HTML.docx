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1168" w14:textId="77777777" w:rsidR="00BB464D" w:rsidRPr="006B13B1" w:rsidRDefault="00BB464D" w:rsidP="00BB464D">
      <w:pPr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14:paraId="791F0217" w14:textId="37FC0F0C" w:rsidR="00A63563" w:rsidRPr="006B13B1" w:rsidRDefault="00A63563" w:rsidP="00BB464D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6B13B1">
        <w:rPr>
          <w:rFonts w:cs="Calibri"/>
          <w:b/>
          <w:sz w:val="24"/>
          <w:szCs w:val="24"/>
        </w:rPr>
        <w:t xml:space="preserve">PROCESO </w:t>
      </w:r>
      <w:r w:rsidR="002E0F5A" w:rsidRPr="006B13B1">
        <w:rPr>
          <w:rFonts w:cs="Calibri"/>
          <w:b/>
          <w:sz w:val="24"/>
          <w:szCs w:val="24"/>
        </w:rPr>
        <w:t>DE GESTIÓN DE</w:t>
      </w:r>
      <w:r w:rsidR="00B53D0D" w:rsidRPr="006B13B1">
        <w:rPr>
          <w:rFonts w:cs="Calibri"/>
          <w:b/>
          <w:sz w:val="24"/>
          <w:szCs w:val="24"/>
        </w:rPr>
        <w:t xml:space="preserve"> FORMACIÓN PROFESIONAL INTEGRAL</w:t>
      </w:r>
    </w:p>
    <w:p w14:paraId="5E3BCBDD" w14:textId="74D77B8F" w:rsidR="00A63563" w:rsidRPr="006B13B1" w:rsidRDefault="00A63563" w:rsidP="00BB464D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  <w:r w:rsidRPr="006B13B1">
        <w:rPr>
          <w:rFonts w:cs="Calibri"/>
          <w:b/>
          <w:sz w:val="24"/>
          <w:szCs w:val="24"/>
        </w:rPr>
        <w:t xml:space="preserve">FORMATO </w:t>
      </w:r>
      <w:r w:rsidR="00B53D0D" w:rsidRPr="006B13B1">
        <w:rPr>
          <w:rFonts w:cs="Calibri"/>
          <w:b/>
          <w:sz w:val="24"/>
          <w:szCs w:val="24"/>
        </w:rPr>
        <w:t>GUÍA DE APRENDIZAJE</w:t>
      </w:r>
    </w:p>
    <w:p w14:paraId="26976494" w14:textId="77777777" w:rsidR="00BB464D" w:rsidRPr="006B13B1" w:rsidRDefault="00BB464D" w:rsidP="00BB464D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</w:p>
    <w:p w14:paraId="65322F1D" w14:textId="14AA6DF9" w:rsidR="00B53D0D" w:rsidRPr="006B13B1" w:rsidRDefault="003605B2" w:rsidP="00033399">
      <w:pPr>
        <w:spacing w:line="360" w:lineRule="auto"/>
        <w:jc w:val="both"/>
        <w:rPr>
          <w:rFonts w:cs="Calibri"/>
          <w:b/>
          <w:sz w:val="24"/>
          <w:szCs w:val="24"/>
        </w:rPr>
      </w:pPr>
      <w:r w:rsidRPr="006B13B1">
        <w:rPr>
          <w:rFonts w:cs="Calibri"/>
          <w:b/>
          <w:sz w:val="24"/>
          <w:szCs w:val="24"/>
        </w:rPr>
        <w:t xml:space="preserve">1. </w:t>
      </w:r>
      <w:r w:rsidR="00B53D0D" w:rsidRPr="006B13B1">
        <w:rPr>
          <w:rFonts w:cs="Calibri"/>
          <w:b/>
          <w:sz w:val="24"/>
          <w:szCs w:val="24"/>
        </w:rPr>
        <w:t>IDENTIFICACIÓN DE LA GUIA DE APRENDIZAJE</w:t>
      </w:r>
    </w:p>
    <w:p w14:paraId="5146533C" w14:textId="37D1BCC5" w:rsidR="00B53D0D" w:rsidRPr="006B13B1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B13B1">
        <w:rPr>
          <w:rFonts w:ascii="Calibri" w:hAnsi="Calibri" w:cs="Calibri"/>
          <w:sz w:val="24"/>
          <w:szCs w:val="24"/>
        </w:rPr>
        <w:t>Denominación del Programa de Formación:</w:t>
      </w:r>
      <w:r w:rsidR="000C1770" w:rsidRPr="006B13B1">
        <w:rPr>
          <w:rFonts w:ascii="Calibri" w:hAnsi="Calibri" w:cs="Calibri"/>
          <w:sz w:val="24"/>
          <w:szCs w:val="24"/>
        </w:rPr>
        <w:t xml:space="preserve"> </w:t>
      </w:r>
      <w:r w:rsidR="000C1770" w:rsidRPr="006B13B1">
        <w:rPr>
          <w:rFonts w:ascii="Calibri" w:hAnsi="Calibri" w:cs="Calibri"/>
          <w:b/>
          <w:bCs/>
          <w:sz w:val="24"/>
          <w:szCs w:val="24"/>
          <w:lang w:eastAsia="es-ES"/>
        </w:rPr>
        <w:t>ANALISIS Y DESARROLLO DE SOFTWARE</w:t>
      </w:r>
      <w:r w:rsidR="000C1770" w:rsidRPr="006B13B1">
        <w:rPr>
          <w:rFonts w:ascii="Calibri" w:hAnsi="Calibri" w:cs="Calibri"/>
          <w:sz w:val="24"/>
          <w:szCs w:val="24"/>
          <w:lang w:eastAsia="es-ES"/>
        </w:rPr>
        <w:t>.</w:t>
      </w:r>
    </w:p>
    <w:p w14:paraId="11F40DA0" w14:textId="4DA0CE20" w:rsidR="00B53D0D" w:rsidRPr="006B13B1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B13B1">
        <w:rPr>
          <w:rFonts w:ascii="Calibri" w:hAnsi="Calibri" w:cs="Calibri"/>
          <w:sz w:val="24"/>
          <w:szCs w:val="24"/>
        </w:rPr>
        <w:t>Código del Programa de Formación:</w:t>
      </w:r>
      <w:r w:rsidR="000C1770" w:rsidRPr="006B13B1">
        <w:rPr>
          <w:rFonts w:ascii="Calibri" w:hAnsi="Calibri" w:cs="Calibri"/>
          <w:sz w:val="24"/>
          <w:szCs w:val="24"/>
        </w:rPr>
        <w:t xml:space="preserve"> </w:t>
      </w:r>
      <w:r w:rsidR="000C1770" w:rsidRPr="006B13B1">
        <w:rPr>
          <w:rFonts w:ascii="Calibri" w:hAnsi="Calibri" w:cs="Calibri"/>
          <w:b/>
          <w:bCs/>
          <w:sz w:val="24"/>
          <w:szCs w:val="24"/>
          <w:lang w:eastAsia="es-ES"/>
        </w:rPr>
        <w:t>228118</w:t>
      </w:r>
    </w:p>
    <w:p w14:paraId="5ABB6B05" w14:textId="1B294DC3" w:rsidR="00B53D0D" w:rsidRPr="006B13B1" w:rsidRDefault="00B53D0D" w:rsidP="0097430F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B13B1">
        <w:rPr>
          <w:rFonts w:ascii="Calibri" w:hAnsi="Calibri" w:cs="Calibri"/>
          <w:sz w:val="24"/>
          <w:szCs w:val="24"/>
        </w:rPr>
        <w:t xml:space="preserve">Nombre del Proyecto </w:t>
      </w:r>
      <w:r w:rsidR="00E54187" w:rsidRPr="006B13B1">
        <w:rPr>
          <w:rFonts w:ascii="Calibri" w:hAnsi="Calibri" w:cs="Calibri"/>
          <w:sz w:val="24"/>
          <w:szCs w:val="24"/>
        </w:rPr>
        <w:t>Formativo</w:t>
      </w:r>
      <w:r w:rsidR="00F51763" w:rsidRPr="006B13B1">
        <w:rPr>
          <w:rFonts w:ascii="Calibri" w:hAnsi="Calibri" w:cs="Calibri"/>
          <w:sz w:val="24"/>
          <w:szCs w:val="24"/>
        </w:rPr>
        <w:t>:</w:t>
      </w:r>
      <w:r w:rsidR="000869D0" w:rsidRPr="006B13B1">
        <w:rPr>
          <w:rFonts w:ascii="Calibri" w:hAnsi="Calibri" w:cs="Calibri"/>
          <w:sz w:val="24"/>
          <w:szCs w:val="24"/>
        </w:rPr>
        <w:t xml:space="preserve"> </w:t>
      </w:r>
      <w:r w:rsidR="000869D0" w:rsidRPr="006B13B1">
        <w:rPr>
          <w:rFonts w:ascii="Calibri" w:hAnsi="Calibri" w:cs="Calibri"/>
          <w:b/>
          <w:bCs/>
          <w:sz w:val="24"/>
          <w:szCs w:val="24"/>
        </w:rPr>
        <w:t>CONSTRUCCIÓN DE SOFTWARE A LA MEDIDA, INTEGRANDO LAS TECNOLOGÍAS ORIENTADAS A LOS SERVICIOS</w:t>
      </w:r>
    </w:p>
    <w:p w14:paraId="63058BFC" w14:textId="23549BCB" w:rsidR="00B53D0D" w:rsidRPr="006B13B1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B13B1">
        <w:rPr>
          <w:rFonts w:ascii="Calibri" w:hAnsi="Calibri" w:cs="Calibri"/>
          <w:sz w:val="24"/>
          <w:szCs w:val="24"/>
        </w:rPr>
        <w:t>Fase del Proyecto</w:t>
      </w:r>
      <w:r w:rsidR="00F51763" w:rsidRPr="006B13B1">
        <w:rPr>
          <w:rFonts w:ascii="Calibri" w:hAnsi="Calibri" w:cs="Calibri"/>
          <w:sz w:val="24"/>
          <w:szCs w:val="24"/>
        </w:rPr>
        <w:t>:</w:t>
      </w:r>
      <w:r w:rsidR="000869D0" w:rsidRPr="006B13B1">
        <w:rPr>
          <w:rFonts w:ascii="Calibri" w:hAnsi="Calibri" w:cs="Calibri"/>
          <w:sz w:val="24"/>
          <w:szCs w:val="24"/>
        </w:rPr>
        <w:t xml:space="preserve"> </w:t>
      </w:r>
      <w:r w:rsidR="000869D0" w:rsidRPr="006B13B1">
        <w:rPr>
          <w:rFonts w:ascii="Calibri" w:hAnsi="Calibri" w:cs="Calibri"/>
          <w:b/>
          <w:bCs/>
          <w:sz w:val="24"/>
          <w:szCs w:val="24"/>
        </w:rPr>
        <w:t>PLANEACION</w:t>
      </w:r>
      <w:r w:rsidR="000869D0" w:rsidRPr="006B13B1">
        <w:rPr>
          <w:rFonts w:ascii="Calibri" w:hAnsi="Calibri" w:cs="Calibri"/>
          <w:sz w:val="24"/>
          <w:szCs w:val="24"/>
        </w:rPr>
        <w:t xml:space="preserve"> </w:t>
      </w:r>
    </w:p>
    <w:p w14:paraId="66D83556" w14:textId="0BAF069E" w:rsidR="00B53D0D" w:rsidRPr="006B13B1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6B13B1">
        <w:rPr>
          <w:rFonts w:ascii="Calibri" w:hAnsi="Calibri" w:cs="Calibri"/>
          <w:sz w:val="24"/>
          <w:szCs w:val="24"/>
        </w:rPr>
        <w:t>Actividad de Proyecto</w:t>
      </w:r>
      <w:r w:rsidR="00E54187" w:rsidRPr="006B13B1">
        <w:rPr>
          <w:rFonts w:ascii="Calibri" w:hAnsi="Calibri" w:cs="Calibri"/>
          <w:sz w:val="24"/>
          <w:szCs w:val="24"/>
        </w:rPr>
        <w:t xml:space="preserve"> </w:t>
      </w:r>
      <w:r w:rsidR="5A7EFF2D" w:rsidRPr="006B13B1">
        <w:rPr>
          <w:rFonts w:ascii="Calibri" w:hAnsi="Calibri" w:cs="Calibri"/>
          <w:sz w:val="24"/>
          <w:szCs w:val="24"/>
        </w:rPr>
        <w:t>Formativo</w:t>
      </w:r>
      <w:r w:rsidR="000869D0" w:rsidRPr="006B13B1">
        <w:rPr>
          <w:rFonts w:ascii="Calibri" w:hAnsi="Calibri" w:cs="Calibri"/>
          <w:sz w:val="24"/>
          <w:szCs w:val="24"/>
        </w:rPr>
        <w:t xml:space="preserve">: </w:t>
      </w:r>
      <w:r w:rsidR="000869D0" w:rsidRPr="006B13B1">
        <w:rPr>
          <w:rFonts w:ascii="Calibri" w:hAnsi="Calibri" w:cs="Calibri"/>
          <w:b/>
          <w:bCs/>
          <w:color w:val="444444"/>
          <w:sz w:val="24"/>
          <w:szCs w:val="24"/>
          <w:shd w:val="clear" w:color="auto" w:fill="FFFFFF"/>
        </w:rPr>
        <w:t>ESTRUCTURAR PROCESOS LOGICOS PARA LA CONSTRUCCIÓN DE ALGORITMOS</w:t>
      </w:r>
    </w:p>
    <w:p w14:paraId="0F830893" w14:textId="6767DE7E" w:rsidR="00B53D0D" w:rsidRPr="006B13B1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6B13B1">
        <w:rPr>
          <w:rFonts w:ascii="Calibri" w:hAnsi="Calibri" w:cs="Calibri"/>
          <w:sz w:val="24"/>
          <w:szCs w:val="24"/>
        </w:rPr>
        <w:t>Competencia</w:t>
      </w:r>
      <w:r w:rsidR="00F51763" w:rsidRPr="006B13B1">
        <w:rPr>
          <w:rFonts w:ascii="Calibri" w:hAnsi="Calibri" w:cs="Calibri"/>
          <w:sz w:val="24"/>
          <w:szCs w:val="24"/>
        </w:rPr>
        <w:t>:</w:t>
      </w:r>
      <w:r w:rsidR="00176013" w:rsidRPr="006B13B1">
        <w:rPr>
          <w:rFonts w:ascii="Calibri" w:hAnsi="Calibri" w:cs="Calibri"/>
          <w:sz w:val="24"/>
          <w:szCs w:val="24"/>
        </w:rPr>
        <w:t xml:space="preserve"> </w:t>
      </w:r>
      <w:r w:rsidR="00176013" w:rsidRPr="006B13B1">
        <w:rPr>
          <w:rFonts w:ascii="Calibri" w:hAnsi="Calibri" w:cs="Calibri"/>
          <w:b/>
          <w:bCs/>
          <w:sz w:val="24"/>
          <w:szCs w:val="24"/>
          <w:lang w:eastAsia="es-ES"/>
        </w:rPr>
        <w:t>MODELADO DE LOS ARTEFACTOS DEL SOFTWARE.</w:t>
      </w:r>
    </w:p>
    <w:p w14:paraId="30ECAB32" w14:textId="7F71BBFE" w:rsidR="00B53D0D" w:rsidRPr="006B13B1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B13B1">
        <w:rPr>
          <w:rFonts w:ascii="Calibri" w:hAnsi="Calibri" w:cs="Calibri"/>
          <w:sz w:val="24"/>
          <w:szCs w:val="24"/>
        </w:rPr>
        <w:t>Resultados de Aprendizaje:</w:t>
      </w:r>
    </w:p>
    <w:p w14:paraId="4945FD3A" w14:textId="2AE28EAF" w:rsidR="00176013" w:rsidRPr="006B13B1" w:rsidRDefault="00176013" w:rsidP="00176013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Calibri" w:hAnsi="Calibri" w:cs="Calibri"/>
          <w:sz w:val="24"/>
          <w:szCs w:val="24"/>
          <w:lang w:eastAsia="es-ES"/>
        </w:rPr>
      </w:pPr>
      <w:r w:rsidRPr="006B13B1">
        <w:rPr>
          <w:rFonts w:ascii="Calibri" w:hAnsi="Calibri" w:cs="Calibri"/>
          <w:sz w:val="24"/>
          <w:szCs w:val="24"/>
          <w:lang w:eastAsia="es-ES"/>
        </w:rPr>
        <w:t>- 01 ELABORAR LOS ARTEFACTOS DE DISEÑO DEL SOFTWARE SIGUIENDO LAS PRÁCTICAS DE LA METODOLOGÍA SELECCIONADA.</w:t>
      </w:r>
    </w:p>
    <w:p w14:paraId="3F0CE216" w14:textId="54535DA9" w:rsidR="00176013" w:rsidRPr="006B13B1" w:rsidRDefault="00176013" w:rsidP="00176013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Calibri" w:hAnsi="Calibri" w:cs="Calibri"/>
          <w:sz w:val="24"/>
          <w:szCs w:val="24"/>
          <w:lang w:eastAsia="es-ES"/>
        </w:rPr>
      </w:pPr>
      <w:r w:rsidRPr="006B13B1">
        <w:rPr>
          <w:rFonts w:ascii="Calibri" w:hAnsi="Calibri" w:cs="Calibri"/>
          <w:sz w:val="24"/>
          <w:szCs w:val="24"/>
          <w:lang w:eastAsia="es-ES"/>
        </w:rPr>
        <w:t>-02 ESTRUCTURAR EL MODELO DE DATOS DEL SOFTWARE DE ACUERDO CON LAS ESPECIFICACIONES DEL ANÁLISIS.</w:t>
      </w:r>
    </w:p>
    <w:p w14:paraId="54352A40" w14:textId="2B9182F7" w:rsidR="00176013" w:rsidRPr="006B13B1" w:rsidRDefault="00176013" w:rsidP="00176013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Calibri" w:hAnsi="Calibri" w:cs="Calibri"/>
          <w:sz w:val="24"/>
          <w:szCs w:val="24"/>
          <w:lang w:eastAsia="es-ES"/>
        </w:rPr>
      </w:pPr>
      <w:r w:rsidRPr="006B13B1">
        <w:rPr>
          <w:rFonts w:ascii="Calibri" w:hAnsi="Calibri" w:cs="Calibri"/>
          <w:sz w:val="24"/>
          <w:szCs w:val="24"/>
          <w:lang w:eastAsia="es-ES"/>
        </w:rPr>
        <w:t>-03 DETERMINAR LAS CARACTERÍSTICAS TÉCNICAS DE LA INTERFAZ GRÁFICA DEL SOFTWARE ADOPTANDO ESTÁNDARES.</w:t>
      </w:r>
    </w:p>
    <w:p w14:paraId="0859FEFF" w14:textId="77777777" w:rsidR="00176013" w:rsidRPr="006B13B1" w:rsidRDefault="00176013" w:rsidP="00176013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Calibri" w:hAnsi="Calibri" w:cs="Calibri"/>
          <w:sz w:val="24"/>
          <w:szCs w:val="24"/>
          <w:lang w:eastAsia="es-ES"/>
        </w:rPr>
      </w:pPr>
    </w:p>
    <w:p w14:paraId="2F477666" w14:textId="675A378D" w:rsidR="00F51763" w:rsidRPr="006B13B1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B13B1">
        <w:rPr>
          <w:rFonts w:ascii="Calibri" w:hAnsi="Calibri" w:cs="Calibri"/>
          <w:sz w:val="24"/>
          <w:szCs w:val="24"/>
        </w:rPr>
        <w:t>Duración de la Guía</w:t>
      </w:r>
      <w:r w:rsidR="005E2F69" w:rsidRPr="006B13B1">
        <w:rPr>
          <w:rFonts w:ascii="Calibri" w:hAnsi="Calibri" w:cs="Calibri"/>
          <w:sz w:val="24"/>
          <w:szCs w:val="24"/>
        </w:rPr>
        <w:t xml:space="preserve"> de Aprendizaje</w:t>
      </w:r>
      <w:r w:rsidR="00F51763" w:rsidRPr="006B13B1">
        <w:rPr>
          <w:rFonts w:ascii="Calibri" w:hAnsi="Calibri" w:cs="Calibri"/>
          <w:sz w:val="24"/>
          <w:szCs w:val="24"/>
        </w:rPr>
        <w:t xml:space="preserve"> (</w:t>
      </w:r>
      <w:r w:rsidR="00E2117A" w:rsidRPr="006B13B1">
        <w:rPr>
          <w:rFonts w:ascii="Calibri" w:hAnsi="Calibri" w:cs="Calibri"/>
          <w:sz w:val="24"/>
          <w:szCs w:val="24"/>
        </w:rPr>
        <w:t xml:space="preserve">48 </w:t>
      </w:r>
      <w:r w:rsidR="00F51763" w:rsidRPr="006B13B1">
        <w:rPr>
          <w:rFonts w:ascii="Calibri" w:hAnsi="Calibri" w:cs="Calibri"/>
          <w:sz w:val="24"/>
          <w:szCs w:val="24"/>
        </w:rPr>
        <w:t>horas):</w:t>
      </w:r>
    </w:p>
    <w:p w14:paraId="0B1202CE" w14:textId="5DFD10A4" w:rsidR="00CE0E24" w:rsidRPr="006B13B1" w:rsidRDefault="00CE0E24" w:rsidP="00CE0E24">
      <w:pPr>
        <w:spacing w:line="360" w:lineRule="auto"/>
        <w:jc w:val="both"/>
        <w:rPr>
          <w:rFonts w:cs="Calibri"/>
          <w:sz w:val="24"/>
          <w:szCs w:val="24"/>
        </w:rPr>
      </w:pPr>
    </w:p>
    <w:p w14:paraId="5074497B" w14:textId="1833CEB9" w:rsidR="00CE0E24" w:rsidRPr="006B13B1" w:rsidRDefault="00CE0E24" w:rsidP="00CE0E24">
      <w:pPr>
        <w:spacing w:line="360" w:lineRule="auto"/>
        <w:jc w:val="both"/>
        <w:rPr>
          <w:rFonts w:cs="Calibri"/>
          <w:sz w:val="24"/>
          <w:szCs w:val="24"/>
        </w:rPr>
      </w:pPr>
    </w:p>
    <w:p w14:paraId="168E5D49" w14:textId="6E9D7755" w:rsidR="00CE0E24" w:rsidRPr="006B13B1" w:rsidRDefault="00CE0E24" w:rsidP="00CE0E24">
      <w:pPr>
        <w:spacing w:line="360" w:lineRule="auto"/>
        <w:jc w:val="both"/>
        <w:rPr>
          <w:rFonts w:cs="Calibri"/>
          <w:sz w:val="24"/>
          <w:szCs w:val="24"/>
        </w:rPr>
      </w:pPr>
    </w:p>
    <w:p w14:paraId="29F7F277" w14:textId="281D7901" w:rsidR="00CE0E24" w:rsidRPr="006B13B1" w:rsidRDefault="00CE0E24" w:rsidP="00CE0E24">
      <w:pPr>
        <w:spacing w:line="360" w:lineRule="auto"/>
        <w:jc w:val="both"/>
        <w:rPr>
          <w:rFonts w:cs="Calibri"/>
          <w:sz w:val="24"/>
          <w:szCs w:val="24"/>
        </w:rPr>
      </w:pPr>
    </w:p>
    <w:p w14:paraId="3C97322B" w14:textId="77777777" w:rsidR="00CE0E24" w:rsidRPr="006B13B1" w:rsidRDefault="00CE0E24" w:rsidP="00CE0E24">
      <w:pPr>
        <w:spacing w:line="360" w:lineRule="auto"/>
        <w:jc w:val="both"/>
        <w:rPr>
          <w:rFonts w:cs="Calibri"/>
          <w:sz w:val="24"/>
          <w:szCs w:val="24"/>
        </w:rPr>
      </w:pPr>
    </w:p>
    <w:p w14:paraId="6395F881" w14:textId="7BCDFA4B" w:rsidR="00B53D0D" w:rsidRPr="006B13B1" w:rsidRDefault="00B53D0D" w:rsidP="009448E8">
      <w:pPr>
        <w:spacing w:after="0" w:line="240" w:lineRule="auto"/>
        <w:rPr>
          <w:rFonts w:cs="Calibri"/>
          <w:b/>
          <w:sz w:val="24"/>
          <w:szCs w:val="24"/>
        </w:rPr>
      </w:pPr>
      <w:r w:rsidRPr="006B13B1">
        <w:rPr>
          <w:rFonts w:cs="Calibri"/>
          <w:b/>
          <w:sz w:val="24"/>
          <w:szCs w:val="24"/>
        </w:rPr>
        <w:t>2. PRESENTACIÓN</w:t>
      </w:r>
    </w:p>
    <w:p w14:paraId="28080DBA" w14:textId="77777777" w:rsidR="00F5485B" w:rsidRPr="006B13B1" w:rsidRDefault="00F5485B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5C32AC73" w14:textId="4621E751" w:rsidR="00F5485B" w:rsidRPr="006B13B1" w:rsidRDefault="00F5485B" w:rsidP="00F5485B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6B13B1">
        <w:rPr>
          <w:rFonts w:cs="Calibri"/>
          <w:sz w:val="24"/>
          <w:szCs w:val="24"/>
        </w:rPr>
        <w:t>HTML, CSS y JavaScript son los tres pilares fundamentales del desarrollo web. HTML, o Lenguaje de Marcado de Hipertexto, es el componente básico que estructura y organiza el contenido en una página web. CSS, o Hojas de Estilo en Cascada, complementa a HTML al proporcionar las herramientas necesarias para estilizar y darle formato visual a ese contenido, definiendo colores, fuentes, distribuciones y otros aspectos de diseño. Por último, JavaScript es un lenguaje de programación que añade interactividad y dinamismo a las páginas web, permitiendo la creación de funcionalidades avanzadas como formularios dinámicos, animaciones y la actualización de contenidos sin necesidad de recargar la página. Juntos, estos tres lenguajes forman la base de cualquier sitio web moderno, trabajando en conjunto para crear experiencias de usuario ricas y atractivas.</w:t>
      </w:r>
    </w:p>
    <w:p w14:paraId="7339EB56" w14:textId="77777777" w:rsidR="00F5485B" w:rsidRPr="006B13B1" w:rsidRDefault="00F5485B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1DA46D31" w14:textId="77777777" w:rsidR="00CE69A9" w:rsidRPr="006B13B1" w:rsidRDefault="00CE69A9" w:rsidP="009448E8">
      <w:pPr>
        <w:spacing w:after="0" w:line="240" w:lineRule="auto"/>
        <w:rPr>
          <w:rFonts w:eastAsiaTheme="minorHAnsi" w:cs="Calibri"/>
          <w:sz w:val="24"/>
          <w:szCs w:val="24"/>
        </w:rPr>
      </w:pPr>
    </w:p>
    <w:p w14:paraId="414C0501" w14:textId="69D1ECDA" w:rsidR="00F51763" w:rsidRPr="006B13B1" w:rsidRDefault="00845954" w:rsidP="00845954">
      <w:pPr>
        <w:pStyle w:val="Prrafodelista"/>
        <w:tabs>
          <w:tab w:val="left" w:pos="3828"/>
        </w:tabs>
        <w:spacing w:line="360" w:lineRule="auto"/>
        <w:jc w:val="center"/>
        <w:rPr>
          <w:rFonts w:ascii="Calibri" w:hAnsi="Calibri" w:cs="Calibri"/>
          <w:sz w:val="24"/>
          <w:szCs w:val="24"/>
          <w:lang w:val="es-MX"/>
        </w:rPr>
      </w:pPr>
      <w:r w:rsidRPr="006B13B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0A186E8" wp14:editId="47E1AA05">
            <wp:extent cx="4480020" cy="1376680"/>
            <wp:effectExtent l="0" t="0" r="0" b="0"/>
            <wp:docPr id="515143612" name="Imagen 2" descr="conjunto de ícones html5 css3 js. conjunto de ícones de logotipo de  desenvolvimento web de html, css e javascript, símbolo de programação.  11260238 Vetor no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junto de ícones html5 css3 js. conjunto de ícones de logotipo de  desenvolvimento web de html, css e javascript, símbolo de programação.  11260238 Vetor no Vecteez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20" cy="137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B577D" w14:textId="77777777" w:rsidR="009448E8" w:rsidRPr="006B13B1" w:rsidRDefault="009448E8" w:rsidP="00033399">
      <w:p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cs="Calibri"/>
          <w:b/>
          <w:sz w:val="24"/>
          <w:szCs w:val="24"/>
          <w:lang w:val="es-MX"/>
        </w:rPr>
      </w:pPr>
    </w:p>
    <w:p w14:paraId="05E7627C" w14:textId="624A7227" w:rsidR="00B53D0D" w:rsidRPr="006B13B1" w:rsidRDefault="00B53D0D" w:rsidP="00033399">
      <w:p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cs="Calibri"/>
          <w:b/>
          <w:sz w:val="24"/>
          <w:szCs w:val="24"/>
          <w:lang w:val="es-MX"/>
        </w:rPr>
      </w:pPr>
      <w:r w:rsidRPr="006B13B1">
        <w:rPr>
          <w:rFonts w:cs="Calibri"/>
          <w:b/>
          <w:sz w:val="24"/>
          <w:szCs w:val="24"/>
          <w:lang w:val="es-MX"/>
        </w:rPr>
        <w:t>3.  FORMULACIÓN DE LAS ACTIVIDADES DE APRENDIZAJE</w:t>
      </w:r>
    </w:p>
    <w:p w14:paraId="789AA254" w14:textId="728950BB" w:rsidR="009171B5" w:rsidRPr="006B13B1" w:rsidRDefault="00FE7202" w:rsidP="009171B5">
      <w:pPr>
        <w:spacing w:line="242" w:lineRule="auto"/>
        <w:ind w:right="587"/>
        <w:jc w:val="both"/>
        <w:rPr>
          <w:rFonts w:cs="Calibri"/>
          <w:b/>
          <w:sz w:val="24"/>
          <w:szCs w:val="24"/>
        </w:rPr>
      </w:pPr>
      <w:r w:rsidRPr="006B13B1">
        <w:rPr>
          <w:rFonts w:cs="Calibri"/>
          <w:b/>
          <w:bCs/>
          <w:sz w:val="24"/>
          <w:szCs w:val="24"/>
          <w:lang w:val="es-MX"/>
        </w:rPr>
        <w:t xml:space="preserve">3.1 </w:t>
      </w:r>
      <w:r w:rsidR="008D7773" w:rsidRPr="006B13B1">
        <w:rPr>
          <w:rFonts w:cs="Calibri"/>
          <w:b/>
          <w:bCs/>
          <w:sz w:val="24"/>
          <w:szCs w:val="24"/>
          <w:lang w:val="es-MX"/>
        </w:rPr>
        <w:t>Actividades de refle</w:t>
      </w:r>
      <w:r w:rsidR="007553B0" w:rsidRPr="006B13B1">
        <w:rPr>
          <w:rFonts w:cs="Calibri"/>
          <w:b/>
          <w:bCs/>
          <w:sz w:val="24"/>
          <w:szCs w:val="24"/>
          <w:lang w:val="es-MX"/>
        </w:rPr>
        <w:t>xi</w:t>
      </w:r>
      <w:r w:rsidR="008D7773" w:rsidRPr="006B13B1">
        <w:rPr>
          <w:rFonts w:cs="Calibri"/>
          <w:b/>
          <w:bCs/>
          <w:sz w:val="24"/>
          <w:szCs w:val="24"/>
          <w:lang w:val="es-MX"/>
        </w:rPr>
        <w:t>ón inicial</w:t>
      </w:r>
      <w:r w:rsidR="00E83EEB" w:rsidRPr="006B13B1">
        <w:rPr>
          <w:rFonts w:cs="Calibri"/>
          <w:b/>
          <w:bCs/>
          <w:sz w:val="24"/>
          <w:szCs w:val="24"/>
          <w:lang w:val="es-MX"/>
        </w:rPr>
        <w:t xml:space="preserve"> 1.</w:t>
      </w:r>
      <w:r w:rsidR="003630EC" w:rsidRPr="006B13B1">
        <w:rPr>
          <w:rFonts w:cs="Calibri"/>
          <w:b/>
          <w:bCs/>
          <w:sz w:val="24"/>
          <w:szCs w:val="24"/>
          <w:lang w:val="es-MX"/>
        </w:rPr>
        <w:t>:</w:t>
      </w:r>
      <w:r w:rsidR="009171B5" w:rsidRPr="006B13B1">
        <w:rPr>
          <w:rFonts w:cs="Calibri"/>
          <w:b/>
          <w:bCs/>
          <w:sz w:val="24"/>
          <w:szCs w:val="24"/>
          <w:lang w:val="es-MX"/>
        </w:rPr>
        <w:t xml:space="preserve"> </w:t>
      </w:r>
      <w:r w:rsidR="009171B5" w:rsidRPr="006B13B1">
        <w:rPr>
          <w:rFonts w:cs="Calibri"/>
          <w:b/>
          <w:color w:val="000000"/>
          <w:sz w:val="24"/>
          <w:szCs w:val="24"/>
        </w:rPr>
        <w:t>Identificar la importancia de la comunicación visual como forma de transmitir un mensaje</w:t>
      </w:r>
      <w:r w:rsidR="009171B5" w:rsidRPr="006B13B1">
        <w:rPr>
          <w:rFonts w:cs="Calibri"/>
          <w:b/>
          <w:sz w:val="24"/>
          <w:szCs w:val="24"/>
        </w:rPr>
        <w:t xml:space="preserve"> mediante la observación de una imagen</w:t>
      </w:r>
      <w:r w:rsidR="00217313" w:rsidRPr="006B13B1">
        <w:rPr>
          <w:rFonts w:cs="Calibri"/>
          <w:b/>
          <w:sz w:val="24"/>
          <w:szCs w:val="24"/>
        </w:rPr>
        <w:t>.</w:t>
      </w:r>
    </w:p>
    <w:p w14:paraId="3BDCA4E4" w14:textId="335B4A3D" w:rsidR="00217313" w:rsidRPr="006B13B1" w:rsidRDefault="00217313" w:rsidP="009171B5">
      <w:pPr>
        <w:spacing w:line="242" w:lineRule="auto"/>
        <w:ind w:right="587"/>
        <w:jc w:val="both"/>
        <w:rPr>
          <w:rFonts w:cs="Calibri"/>
          <w:b/>
          <w:color w:val="000000"/>
          <w:sz w:val="24"/>
          <w:szCs w:val="24"/>
        </w:rPr>
      </w:pPr>
      <w:r w:rsidRPr="006B13B1">
        <w:rPr>
          <w:rFonts w:cs="Calibri"/>
          <w:noProof/>
          <w:sz w:val="24"/>
          <w:szCs w:val="24"/>
        </w:rPr>
        <w:drawing>
          <wp:anchor distT="0" distB="0" distL="0" distR="0" simplePos="0" relativeHeight="251659264" behindDoc="1" locked="0" layoutInCell="1" hidden="0" allowOverlap="1" wp14:anchorId="503BC28D" wp14:editId="1FA3848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4923154" cy="2565714"/>
            <wp:effectExtent l="0" t="0" r="0" b="6350"/>
            <wp:wrapNone/>
            <wp:docPr id="12" name="image3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g" descr="Diagram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0551" cy="2569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1CEDC" w14:textId="6C037400" w:rsidR="00217313" w:rsidRPr="006B13B1" w:rsidRDefault="00217313" w:rsidP="009171B5">
      <w:pPr>
        <w:spacing w:line="242" w:lineRule="auto"/>
        <w:ind w:right="587"/>
        <w:jc w:val="both"/>
        <w:rPr>
          <w:rFonts w:cs="Calibri"/>
          <w:b/>
          <w:color w:val="000000"/>
          <w:sz w:val="24"/>
          <w:szCs w:val="24"/>
        </w:rPr>
      </w:pPr>
    </w:p>
    <w:p w14:paraId="5B860B8D" w14:textId="4075FB43" w:rsidR="00217313" w:rsidRPr="006B13B1" w:rsidRDefault="00217313" w:rsidP="009171B5">
      <w:pPr>
        <w:spacing w:line="242" w:lineRule="auto"/>
        <w:ind w:right="587"/>
        <w:jc w:val="both"/>
        <w:rPr>
          <w:rFonts w:cs="Calibri"/>
          <w:b/>
          <w:color w:val="000000"/>
          <w:sz w:val="24"/>
          <w:szCs w:val="24"/>
        </w:rPr>
      </w:pPr>
    </w:p>
    <w:p w14:paraId="0935076B" w14:textId="526A51B0" w:rsidR="00217313" w:rsidRPr="006B13B1" w:rsidRDefault="00217313" w:rsidP="009171B5">
      <w:pPr>
        <w:spacing w:line="242" w:lineRule="auto"/>
        <w:ind w:right="587"/>
        <w:jc w:val="both"/>
        <w:rPr>
          <w:rFonts w:cs="Calibri"/>
          <w:b/>
          <w:color w:val="000000"/>
          <w:sz w:val="24"/>
          <w:szCs w:val="24"/>
        </w:rPr>
      </w:pPr>
    </w:p>
    <w:p w14:paraId="53CCA128" w14:textId="6C4F5BA9" w:rsidR="00217313" w:rsidRPr="006B13B1" w:rsidRDefault="00217313" w:rsidP="009171B5">
      <w:pPr>
        <w:spacing w:line="242" w:lineRule="auto"/>
        <w:ind w:right="587"/>
        <w:jc w:val="both"/>
        <w:rPr>
          <w:rFonts w:cs="Calibri"/>
          <w:b/>
          <w:color w:val="000000"/>
          <w:sz w:val="24"/>
          <w:szCs w:val="24"/>
        </w:rPr>
      </w:pPr>
    </w:p>
    <w:p w14:paraId="3B7C6452" w14:textId="2E21766E" w:rsidR="00217313" w:rsidRPr="006B13B1" w:rsidRDefault="00217313" w:rsidP="009171B5">
      <w:pPr>
        <w:spacing w:line="242" w:lineRule="auto"/>
        <w:ind w:right="587"/>
        <w:jc w:val="both"/>
        <w:rPr>
          <w:rFonts w:cs="Calibri"/>
          <w:b/>
          <w:color w:val="000000"/>
          <w:sz w:val="24"/>
          <w:szCs w:val="24"/>
        </w:rPr>
      </w:pPr>
    </w:p>
    <w:p w14:paraId="54C92F3A" w14:textId="4525B909" w:rsidR="00217313" w:rsidRPr="006B13B1" w:rsidRDefault="00217313" w:rsidP="009171B5">
      <w:pPr>
        <w:spacing w:line="242" w:lineRule="auto"/>
        <w:ind w:right="587"/>
        <w:jc w:val="both"/>
        <w:rPr>
          <w:rFonts w:cs="Calibri"/>
          <w:b/>
          <w:color w:val="000000"/>
          <w:sz w:val="24"/>
          <w:szCs w:val="24"/>
        </w:rPr>
      </w:pPr>
    </w:p>
    <w:p w14:paraId="53385680" w14:textId="77777777" w:rsidR="00217313" w:rsidRPr="006B13B1" w:rsidRDefault="00217313" w:rsidP="009171B5">
      <w:pPr>
        <w:spacing w:line="242" w:lineRule="auto"/>
        <w:ind w:right="587"/>
        <w:jc w:val="both"/>
        <w:rPr>
          <w:rFonts w:cs="Calibri"/>
          <w:b/>
          <w:color w:val="000000"/>
          <w:sz w:val="24"/>
          <w:szCs w:val="24"/>
        </w:rPr>
      </w:pPr>
    </w:p>
    <w:p w14:paraId="7D9E4CD0" w14:textId="08BA8810" w:rsidR="00172F63" w:rsidRPr="006B13B1" w:rsidRDefault="00172F63" w:rsidP="00CC084F">
      <w:p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cs="Calibri"/>
          <w:b/>
          <w:bCs/>
          <w:sz w:val="24"/>
          <w:szCs w:val="24"/>
        </w:rPr>
      </w:pPr>
    </w:p>
    <w:p w14:paraId="30208798" w14:textId="43349A8F" w:rsidR="00DD7DE9" w:rsidRPr="006B13B1" w:rsidRDefault="00DD7DE9" w:rsidP="002A479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 xml:space="preserve">Descripción de la actividad: </w:t>
      </w:r>
      <w:r w:rsidR="00AB4267" w:rsidRPr="006B13B1">
        <w:rPr>
          <w:rFonts w:cs="Calibri"/>
          <w:color w:val="000000" w:themeColor="text1"/>
          <w:sz w:val="24"/>
          <w:szCs w:val="24"/>
        </w:rPr>
        <w:t>Observe la imagen y haga una descripción de lo observado,</w:t>
      </w:r>
    </w:p>
    <w:p w14:paraId="6AFE8DDC" w14:textId="4BFB4F3C" w:rsidR="00DD7DE9" w:rsidRPr="006B13B1" w:rsidRDefault="00DD7DE9" w:rsidP="002A479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 xml:space="preserve">Ambiente requerido:  </w:t>
      </w:r>
      <w:r w:rsidR="009171B5" w:rsidRPr="006B13B1">
        <w:rPr>
          <w:rFonts w:eastAsia="Arial" w:cs="Calibri"/>
          <w:bCs/>
          <w:sz w:val="24"/>
          <w:szCs w:val="24"/>
        </w:rPr>
        <w:t>AMBIENTE TIC</w:t>
      </w:r>
    </w:p>
    <w:p w14:paraId="4295213D" w14:textId="5509FDEC" w:rsidR="00DD7DE9" w:rsidRPr="006B13B1" w:rsidRDefault="00DD7DE9" w:rsidP="002A479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 xml:space="preserve">Estrategias </w:t>
      </w:r>
      <w:r w:rsidR="000723CC" w:rsidRPr="006B13B1">
        <w:rPr>
          <w:rFonts w:eastAsia="Arial" w:cs="Calibri"/>
          <w:bCs/>
          <w:sz w:val="24"/>
          <w:szCs w:val="24"/>
        </w:rPr>
        <w:t xml:space="preserve">o técnicas </w:t>
      </w:r>
      <w:r w:rsidRPr="006B13B1">
        <w:rPr>
          <w:rFonts w:eastAsia="Arial" w:cs="Calibri"/>
          <w:bCs/>
          <w:sz w:val="24"/>
          <w:szCs w:val="24"/>
        </w:rPr>
        <w:t xml:space="preserve">didácticas activas:  </w:t>
      </w:r>
      <w:r w:rsidR="006547B3" w:rsidRPr="006B13B1">
        <w:rPr>
          <w:rFonts w:cs="Calibri"/>
          <w:sz w:val="24"/>
          <w:szCs w:val="24"/>
        </w:rPr>
        <w:t>análisis grupal</w:t>
      </w:r>
    </w:p>
    <w:p w14:paraId="6E2905C9" w14:textId="61D2D26D" w:rsidR="00DD7DE9" w:rsidRPr="006B13B1" w:rsidRDefault="00DD7DE9" w:rsidP="002A479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>Materiales de formación</w:t>
      </w:r>
      <w:r w:rsidR="009171B5" w:rsidRPr="006B13B1">
        <w:rPr>
          <w:rFonts w:eastAsia="Arial" w:cs="Calibri"/>
          <w:bCs/>
          <w:sz w:val="24"/>
          <w:szCs w:val="24"/>
        </w:rPr>
        <w:t>: TV, COMPUTADORAS, INTERNET</w:t>
      </w:r>
    </w:p>
    <w:p w14:paraId="36CFEE0D" w14:textId="6FAEE008" w:rsidR="00DD7DE9" w:rsidRPr="006B13B1" w:rsidRDefault="00DD7DE9" w:rsidP="002A479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>Material de apoyo:</w:t>
      </w:r>
      <w:r w:rsidR="006547B3" w:rsidRPr="006B13B1">
        <w:rPr>
          <w:rFonts w:eastAsia="Arial" w:cs="Calibri"/>
          <w:bCs/>
          <w:sz w:val="24"/>
          <w:szCs w:val="24"/>
        </w:rPr>
        <w:t xml:space="preserve"> </w:t>
      </w:r>
      <w:r w:rsidR="001516C4" w:rsidRPr="006B13B1">
        <w:rPr>
          <w:rFonts w:eastAsia="Arial" w:cs="Calibri"/>
          <w:bCs/>
          <w:sz w:val="24"/>
          <w:szCs w:val="24"/>
        </w:rPr>
        <w:t xml:space="preserve">imágenes </w:t>
      </w:r>
    </w:p>
    <w:p w14:paraId="61EC3047" w14:textId="37938CE7" w:rsidR="00F51763" w:rsidRPr="006B13B1" w:rsidRDefault="00DD7DE9" w:rsidP="002A479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 xml:space="preserve">Duración de la actividad: </w:t>
      </w:r>
      <w:r w:rsidR="009171B5" w:rsidRPr="006B13B1">
        <w:rPr>
          <w:rFonts w:eastAsia="Arial" w:cs="Calibri"/>
          <w:bCs/>
          <w:sz w:val="24"/>
          <w:szCs w:val="24"/>
        </w:rPr>
        <w:t>15</w:t>
      </w:r>
      <w:r w:rsidRPr="006B13B1">
        <w:rPr>
          <w:rFonts w:eastAsia="Arial" w:cs="Calibri"/>
          <w:bCs/>
          <w:sz w:val="24"/>
          <w:szCs w:val="24"/>
        </w:rPr>
        <w:t xml:space="preserve"> </w:t>
      </w:r>
      <w:r w:rsidR="009171B5" w:rsidRPr="006B13B1">
        <w:rPr>
          <w:rFonts w:eastAsia="Arial" w:cs="Calibri"/>
          <w:bCs/>
          <w:sz w:val="24"/>
          <w:szCs w:val="24"/>
        </w:rPr>
        <w:t>MINUTOS</w:t>
      </w:r>
      <w:r w:rsidRPr="006B13B1">
        <w:rPr>
          <w:rFonts w:eastAsia="Arial" w:cs="Calibri"/>
          <w:bCs/>
          <w:sz w:val="24"/>
          <w:szCs w:val="24"/>
        </w:rPr>
        <w:t>.</w:t>
      </w:r>
    </w:p>
    <w:p w14:paraId="32915A21" w14:textId="0D3B6029" w:rsidR="002D4C56" w:rsidRPr="006B13B1" w:rsidRDefault="002D4C56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</w:p>
    <w:p w14:paraId="2A1F9FE4" w14:textId="1F9F3A62" w:rsidR="003E4CC0" w:rsidRPr="006B13B1" w:rsidRDefault="003E4CC0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</w:p>
    <w:p w14:paraId="3A8F8902" w14:textId="08E38128" w:rsidR="003E4CC0" w:rsidRPr="006B13B1" w:rsidRDefault="003E4CC0" w:rsidP="003E4CC0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rPr>
          <w:rFonts w:eastAsia="Arial" w:cs="Calibri"/>
          <w:b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 xml:space="preserve">Nombre de la Actividad </w:t>
      </w:r>
      <w:r w:rsidR="00E83EEB" w:rsidRPr="006B13B1">
        <w:rPr>
          <w:rFonts w:eastAsia="Arial" w:cs="Calibri"/>
          <w:b/>
          <w:sz w:val="24"/>
          <w:szCs w:val="24"/>
        </w:rPr>
        <w:t>1.1</w:t>
      </w:r>
      <w:r w:rsidRPr="006B13B1">
        <w:rPr>
          <w:rFonts w:eastAsia="Arial" w:cs="Calibri"/>
          <w:b/>
          <w:sz w:val="24"/>
          <w:szCs w:val="24"/>
        </w:rPr>
        <w:t xml:space="preserve">: </w:t>
      </w:r>
      <w:r w:rsidR="007A7496" w:rsidRPr="006B13B1">
        <w:rPr>
          <w:rFonts w:cs="Calibri"/>
          <w:sz w:val="24"/>
          <w:szCs w:val="24"/>
        </w:rPr>
        <w:t>En grupos colaborativos de máximo DOS (2) personas, deberán ingresar a cada una de las siguientes páginas web y revisar los hallazgos encontrados, de acuerdo a cada criterio:</w:t>
      </w:r>
    </w:p>
    <w:tbl>
      <w:tblPr>
        <w:tblW w:w="8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677"/>
      </w:tblGrid>
      <w:tr w:rsidR="00A95D57" w:rsidRPr="006B13B1" w14:paraId="357AB257" w14:textId="77777777" w:rsidTr="00283CE3">
        <w:trPr>
          <w:trHeight w:val="300"/>
        </w:trPr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26D137" w14:textId="77777777" w:rsidR="00A95D57" w:rsidRPr="006B13B1" w:rsidRDefault="00A95D57" w:rsidP="00283C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t>CRITERIO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350F63" w14:textId="77777777" w:rsidR="00A95D57" w:rsidRPr="006B13B1" w:rsidRDefault="00A95D57" w:rsidP="00283C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t>PÁGINA WEB No. 1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9C0BBB" w14:textId="77777777" w:rsidR="00A95D57" w:rsidRPr="006B13B1" w:rsidRDefault="00A95D57" w:rsidP="00283C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t>PÁGINA WEB No. 2</w:t>
            </w:r>
          </w:p>
        </w:tc>
      </w:tr>
      <w:tr w:rsidR="00A95D57" w:rsidRPr="006B13B1" w14:paraId="2A72F689" w14:textId="77777777" w:rsidTr="00283CE3">
        <w:trPr>
          <w:trHeight w:val="300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8904B" w14:textId="77777777" w:rsidR="00A95D57" w:rsidRPr="006B13B1" w:rsidRDefault="00A95D57" w:rsidP="00283CE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645B2C" w14:textId="77777777" w:rsidR="00A95D57" w:rsidRPr="006B13B1" w:rsidRDefault="00A95D57" w:rsidP="00283CE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https://elrancherito.com.co/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0A7D3B" w14:textId="77777777" w:rsidR="00A95D57" w:rsidRPr="006B13B1" w:rsidRDefault="00A95D57" w:rsidP="00283CE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t>http://www.cantinachichilo.com.ar/</w:t>
            </w:r>
          </w:p>
        </w:tc>
      </w:tr>
      <w:tr w:rsidR="00A95D57" w:rsidRPr="006B13B1" w14:paraId="39EDA0D6" w14:textId="77777777" w:rsidTr="00283CE3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9ECB" w14:textId="77777777" w:rsidR="00A95D57" w:rsidRPr="006B13B1" w:rsidRDefault="00A95D57" w:rsidP="00283C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t>Contenido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08DFE" w14:textId="77777777" w:rsidR="00A95D57" w:rsidRPr="006B13B1" w:rsidRDefault="00A95D57" w:rsidP="00283CE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FE3F" w14:textId="77777777" w:rsidR="00A95D57" w:rsidRPr="006B13B1" w:rsidRDefault="00A95D57" w:rsidP="00283CE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A95D57" w:rsidRPr="006B13B1" w14:paraId="75D72CF5" w14:textId="77777777" w:rsidTr="00283CE3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0056F" w14:textId="77777777" w:rsidR="00A95D57" w:rsidRPr="006B13B1" w:rsidRDefault="00A95D57" w:rsidP="00283C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t>Imágenes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1D6F67" w14:textId="77777777" w:rsidR="00A95D57" w:rsidRPr="006B13B1" w:rsidRDefault="00A95D57" w:rsidP="00283CE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BAD4" w14:textId="77777777" w:rsidR="00A95D57" w:rsidRPr="006B13B1" w:rsidRDefault="00A95D57" w:rsidP="00283CE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A95D57" w:rsidRPr="006B13B1" w14:paraId="7E6C6315" w14:textId="77777777" w:rsidTr="00283CE3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99F4" w14:textId="77777777" w:rsidR="00A95D57" w:rsidRPr="006B13B1" w:rsidRDefault="00A95D57" w:rsidP="00283C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t>Estructura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315A9" w14:textId="77777777" w:rsidR="00A95D57" w:rsidRPr="006B13B1" w:rsidRDefault="00A95D57" w:rsidP="00283CE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BD14" w14:textId="77777777" w:rsidR="00A95D57" w:rsidRPr="006B13B1" w:rsidRDefault="00A95D57" w:rsidP="00283CE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1F220D06" w14:textId="77777777" w:rsidR="00A95D57" w:rsidRPr="006B13B1" w:rsidRDefault="00A95D57" w:rsidP="00A95D57">
      <w:pPr>
        <w:rPr>
          <w:rFonts w:cs="Calibri"/>
          <w:b/>
          <w:sz w:val="24"/>
          <w:szCs w:val="24"/>
        </w:rPr>
      </w:pPr>
    </w:p>
    <w:tbl>
      <w:tblPr>
        <w:tblW w:w="8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40"/>
      </w:tblGrid>
      <w:tr w:rsidR="00A95D57" w:rsidRPr="006B13B1" w14:paraId="4B5BC87A" w14:textId="77777777" w:rsidTr="00283CE3">
        <w:trPr>
          <w:trHeight w:val="12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A6456" w14:textId="77777777" w:rsidR="00A95D57" w:rsidRPr="006B13B1" w:rsidRDefault="00A95D57" w:rsidP="00283C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t>Colores y fuentes seleccionados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82A2F" w14:textId="77777777" w:rsidR="00A95D57" w:rsidRPr="006B13B1" w:rsidRDefault="00A95D57" w:rsidP="00283CE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1921" w14:textId="77777777" w:rsidR="00A95D57" w:rsidRPr="006B13B1" w:rsidRDefault="00A95D57" w:rsidP="00283CE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A95D57" w:rsidRPr="006B13B1" w14:paraId="181ABCDB" w14:textId="77777777" w:rsidTr="00283CE3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6C0B9" w14:textId="77777777" w:rsidR="00A95D57" w:rsidRPr="006B13B1" w:rsidRDefault="00A95D57" w:rsidP="00283C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lastRenderedPageBreak/>
              <w:t>Facilidad de Uso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C28DD" w14:textId="77777777" w:rsidR="00A95D57" w:rsidRPr="006B13B1" w:rsidRDefault="00A95D57" w:rsidP="00283CE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6DD8" w14:textId="77777777" w:rsidR="00A95D57" w:rsidRPr="006B13B1" w:rsidRDefault="00A95D57" w:rsidP="00283CE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A95D57" w:rsidRPr="006B13B1" w14:paraId="404A4D75" w14:textId="77777777" w:rsidTr="00283CE3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D8AD" w14:textId="77777777" w:rsidR="00A95D57" w:rsidRPr="006B13B1" w:rsidRDefault="00A95D57" w:rsidP="00283C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t>Enlaces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44AC0" w14:textId="77777777" w:rsidR="00A95D57" w:rsidRPr="006B13B1" w:rsidRDefault="00A95D57" w:rsidP="00283CE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82C9" w14:textId="77777777" w:rsidR="00A95D57" w:rsidRPr="006B13B1" w:rsidRDefault="00A95D57" w:rsidP="00283CE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pPr>
            <w:r w:rsidRPr="006B13B1"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7D8910A6" w14:textId="47693166" w:rsidR="003E4CC0" w:rsidRPr="006B13B1" w:rsidRDefault="002A4790" w:rsidP="002A4790">
      <w:pPr>
        <w:tabs>
          <w:tab w:val="left" w:pos="8520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ab/>
      </w:r>
    </w:p>
    <w:p w14:paraId="6E0C5545" w14:textId="77777777" w:rsidR="002A4790" w:rsidRPr="006B13B1" w:rsidRDefault="002A4790" w:rsidP="002A479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Descripción de la actividad</w:t>
      </w:r>
      <w:r w:rsidRPr="006B13B1">
        <w:rPr>
          <w:rFonts w:eastAsia="Arial" w:cs="Calibri"/>
          <w:bCs/>
          <w:sz w:val="24"/>
          <w:szCs w:val="24"/>
        </w:rPr>
        <w:t xml:space="preserve">: </w:t>
      </w:r>
      <w:r w:rsidRPr="006B13B1">
        <w:rPr>
          <w:rFonts w:cs="Calibri"/>
          <w:color w:val="000000" w:themeColor="text1"/>
          <w:sz w:val="24"/>
          <w:szCs w:val="24"/>
        </w:rPr>
        <w:t>Observe la imagen y haga una descripción de lo observado,</w:t>
      </w:r>
    </w:p>
    <w:p w14:paraId="6A30351F" w14:textId="77777777" w:rsidR="002A4790" w:rsidRPr="006B13B1" w:rsidRDefault="002A4790" w:rsidP="002A479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Ambiente requerido</w:t>
      </w:r>
      <w:r w:rsidRPr="006B13B1">
        <w:rPr>
          <w:rFonts w:eastAsia="Arial" w:cs="Calibri"/>
          <w:bCs/>
          <w:sz w:val="24"/>
          <w:szCs w:val="24"/>
        </w:rPr>
        <w:t>:  AMBIENTE TIC</w:t>
      </w:r>
    </w:p>
    <w:p w14:paraId="5672C63E" w14:textId="5B4A2084" w:rsidR="002A4790" w:rsidRPr="006B13B1" w:rsidRDefault="002A4790" w:rsidP="002A479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Estrategias o técnicas didácticas activas:</w:t>
      </w:r>
      <w:r w:rsidRPr="006B13B1">
        <w:rPr>
          <w:rFonts w:eastAsia="Arial" w:cs="Calibri"/>
          <w:bCs/>
          <w:sz w:val="24"/>
          <w:szCs w:val="24"/>
        </w:rPr>
        <w:t xml:space="preserve">  </w:t>
      </w:r>
      <w:r w:rsidR="006B04B1" w:rsidRPr="006B13B1">
        <w:rPr>
          <w:rFonts w:cs="Calibri"/>
          <w:sz w:val="24"/>
          <w:szCs w:val="24"/>
        </w:rPr>
        <w:t>trabajo colaborativo</w:t>
      </w:r>
      <w:r w:rsidRPr="006B13B1">
        <w:rPr>
          <w:rFonts w:cs="Calibri"/>
          <w:sz w:val="24"/>
          <w:szCs w:val="24"/>
        </w:rPr>
        <w:t xml:space="preserve"> </w:t>
      </w:r>
    </w:p>
    <w:p w14:paraId="0C2C2C84" w14:textId="77777777" w:rsidR="002A4790" w:rsidRPr="006B13B1" w:rsidRDefault="002A4790" w:rsidP="002A479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Materiales de formación</w:t>
      </w:r>
      <w:r w:rsidRPr="006B13B1">
        <w:rPr>
          <w:rFonts w:eastAsia="Arial" w:cs="Calibri"/>
          <w:bCs/>
          <w:sz w:val="24"/>
          <w:szCs w:val="24"/>
        </w:rPr>
        <w:t>: TV, COMPUTADORAS, INTERNET</w:t>
      </w:r>
    </w:p>
    <w:p w14:paraId="15B47E53" w14:textId="07220E4F" w:rsidR="002A4790" w:rsidRPr="006B13B1" w:rsidRDefault="002A4790" w:rsidP="002A479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Material de apoyo</w:t>
      </w:r>
      <w:r w:rsidRPr="006B13B1">
        <w:rPr>
          <w:rFonts w:eastAsia="Arial" w:cs="Calibri"/>
          <w:bCs/>
          <w:sz w:val="24"/>
          <w:szCs w:val="24"/>
        </w:rPr>
        <w:t>: sitios web</w:t>
      </w:r>
    </w:p>
    <w:p w14:paraId="485EFCBC" w14:textId="665A48B0" w:rsidR="002A4790" w:rsidRPr="006B13B1" w:rsidRDefault="002A4790" w:rsidP="002A479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Duración de la actividad:</w:t>
      </w:r>
      <w:r w:rsidRPr="006B13B1">
        <w:rPr>
          <w:rFonts w:eastAsia="Arial" w:cs="Calibri"/>
          <w:bCs/>
          <w:sz w:val="24"/>
          <w:szCs w:val="24"/>
        </w:rPr>
        <w:t xml:space="preserve"> </w:t>
      </w:r>
      <w:r w:rsidR="00DD5BD8" w:rsidRPr="006B13B1">
        <w:rPr>
          <w:rFonts w:eastAsia="Arial" w:cs="Calibri"/>
          <w:bCs/>
          <w:sz w:val="24"/>
          <w:szCs w:val="24"/>
        </w:rPr>
        <w:t>2</w:t>
      </w:r>
      <w:r w:rsidRPr="006B13B1">
        <w:rPr>
          <w:rFonts w:eastAsia="Arial" w:cs="Calibri"/>
          <w:bCs/>
          <w:sz w:val="24"/>
          <w:szCs w:val="24"/>
        </w:rPr>
        <w:t xml:space="preserve"> </w:t>
      </w:r>
      <w:r w:rsidR="00DD5BD8" w:rsidRPr="006B13B1">
        <w:rPr>
          <w:rFonts w:eastAsia="Arial" w:cs="Calibri"/>
          <w:bCs/>
          <w:sz w:val="24"/>
          <w:szCs w:val="24"/>
        </w:rPr>
        <w:t>horas</w:t>
      </w:r>
      <w:r w:rsidRPr="006B13B1">
        <w:rPr>
          <w:rFonts w:eastAsia="Arial" w:cs="Calibri"/>
          <w:bCs/>
          <w:sz w:val="24"/>
          <w:szCs w:val="24"/>
        </w:rPr>
        <w:t>.</w:t>
      </w:r>
    </w:p>
    <w:p w14:paraId="299902C7" w14:textId="77777777" w:rsidR="002A4790" w:rsidRPr="006B13B1" w:rsidRDefault="002A4790" w:rsidP="002A4790">
      <w:pPr>
        <w:tabs>
          <w:tab w:val="left" w:pos="8520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</w:p>
    <w:p w14:paraId="6E14D626" w14:textId="5BCF286A" w:rsidR="00F51763" w:rsidRPr="006B13B1" w:rsidRDefault="00F51763">
      <w:pPr>
        <w:spacing w:after="0" w:line="240" w:lineRule="auto"/>
        <w:rPr>
          <w:rFonts w:eastAsia="Arial" w:cs="Calibri"/>
          <w:bCs/>
          <w:sz w:val="24"/>
          <w:szCs w:val="24"/>
        </w:rPr>
      </w:pPr>
    </w:p>
    <w:p w14:paraId="28E1A594" w14:textId="2130B380" w:rsidR="00451A05" w:rsidRPr="006B13B1" w:rsidRDefault="00FE7202" w:rsidP="00451A05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  <w:r w:rsidRPr="006B13B1">
        <w:rPr>
          <w:rFonts w:ascii="Calibri" w:hAnsi="Calibri" w:cs="Calibri"/>
          <w:b/>
          <w:bCs/>
        </w:rPr>
        <w:t xml:space="preserve">3.2 </w:t>
      </w:r>
      <w:r w:rsidR="00451A05" w:rsidRPr="006B13B1">
        <w:rPr>
          <w:rFonts w:ascii="Calibri" w:hAnsi="Calibri" w:cs="Calibri"/>
          <w:b/>
          <w:bCs/>
        </w:rPr>
        <w:t xml:space="preserve">Actividades de </w:t>
      </w:r>
      <w:r w:rsidR="00BA649D" w:rsidRPr="006B13B1">
        <w:rPr>
          <w:rFonts w:ascii="Calibri" w:hAnsi="Calibri" w:cs="Calibri"/>
          <w:b/>
          <w:bCs/>
        </w:rPr>
        <w:t xml:space="preserve">contextualización e identificación de </w:t>
      </w:r>
      <w:r w:rsidR="0E399CB2" w:rsidRPr="006B13B1">
        <w:rPr>
          <w:rFonts w:ascii="Calibri" w:hAnsi="Calibri" w:cs="Calibri"/>
          <w:b/>
          <w:bCs/>
        </w:rPr>
        <w:t>conocimientos</w:t>
      </w:r>
      <w:r w:rsidR="00BA649D" w:rsidRPr="006B13B1">
        <w:rPr>
          <w:rFonts w:ascii="Calibri" w:hAnsi="Calibri" w:cs="Calibri"/>
          <w:b/>
          <w:bCs/>
        </w:rPr>
        <w:t xml:space="preserve"> necesarios para el aprendizaje:</w:t>
      </w:r>
    </w:p>
    <w:p w14:paraId="5C6809DF" w14:textId="4167F712" w:rsidR="002951C6" w:rsidRPr="006B13B1" w:rsidRDefault="00DD7DE9" w:rsidP="002951C6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Descripción de la actividad</w:t>
      </w:r>
      <w:r w:rsidR="00C94791" w:rsidRPr="006B13B1">
        <w:rPr>
          <w:rFonts w:eastAsia="Arial" w:cs="Calibri"/>
          <w:b/>
          <w:sz w:val="24"/>
          <w:szCs w:val="24"/>
        </w:rPr>
        <w:t xml:space="preserve"> </w:t>
      </w:r>
      <w:r w:rsidR="00695960" w:rsidRPr="006B13B1">
        <w:rPr>
          <w:rFonts w:eastAsia="Arial" w:cs="Calibri"/>
          <w:b/>
          <w:sz w:val="24"/>
          <w:szCs w:val="24"/>
        </w:rPr>
        <w:t>2</w:t>
      </w:r>
      <w:r w:rsidRPr="006B13B1">
        <w:rPr>
          <w:rFonts w:eastAsia="Arial" w:cs="Calibri"/>
          <w:b/>
          <w:sz w:val="24"/>
          <w:szCs w:val="24"/>
        </w:rPr>
        <w:t xml:space="preserve">: </w:t>
      </w:r>
      <w:r w:rsidR="002951C6" w:rsidRPr="006B13B1">
        <w:rPr>
          <w:rFonts w:eastAsia="Arial" w:cs="Calibri"/>
          <w:b/>
          <w:sz w:val="24"/>
          <w:szCs w:val="24"/>
        </w:rPr>
        <w:t xml:space="preserve"> </w:t>
      </w:r>
      <w:r w:rsidR="002951C6" w:rsidRPr="006B13B1">
        <w:rPr>
          <w:rFonts w:eastAsia="Arial" w:cs="Calibri"/>
          <w:bCs/>
          <w:sz w:val="24"/>
          <w:szCs w:val="24"/>
        </w:rPr>
        <w:t xml:space="preserve">consulta sobre </w:t>
      </w:r>
      <w:proofErr w:type="gramStart"/>
      <w:r w:rsidR="002951C6" w:rsidRPr="006B13B1">
        <w:rPr>
          <w:rFonts w:eastAsia="Arial" w:cs="Calibri"/>
          <w:bCs/>
          <w:sz w:val="24"/>
          <w:szCs w:val="24"/>
        </w:rPr>
        <w:t xml:space="preserve">conceptos </w:t>
      </w:r>
      <w:r w:rsidR="002951C6" w:rsidRPr="006B13B1">
        <w:rPr>
          <w:rFonts w:eastAsia="Arial" w:cs="Calibri"/>
          <w:bCs/>
          <w:sz w:val="24"/>
          <w:szCs w:val="24"/>
        </w:rPr>
        <w:t xml:space="preserve"> Básicos</w:t>
      </w:r>
      <w:proofErr w:type="gramEnd"/>
      <w:r w:rsidR="002951C6" w:rsidRPr="006B13B1">
        <w:rPr>
          <w:rFonts w:eastAsia="Arial" w:cs="Calibri"/>
          <w:bCs/>
          <w:sz w:val="24"/>
          <w:szCs w:val="24"/>
        </w:rPr>
        <w:t xml:space="preserve"> de HTML seleccione “Listas” </w:t>
      </w:r>
      <w:hyperlink r:id="rId13" w:history="1">
        <w:r w:rsidR="003238EF" w:rsidRPr="006B13B1">
          <w:rPr>
            <w:rStyle w:val="Hipervnculo"/>
            <w:rFonts w:eastAsia="Arial" w:cs="Calibri"/>
            <w:bCs/>
            <w:sz w:val="24"/>
            <w:szCs w:val="24"/>
          </w:rPr>
          <w:t>https://www.w3schools.com/html/html_lists.asp</w:t>
        </w:r>
      </w:hyperlink>
      <w:r w:rsidR="003238EF" w:rsidRPr="006B13B1">
        <w:rPr>
          <w:rFonts w:eastAsia="Arial" w:cs="Calibri"/>
          <w:bCs/>
          <w:color w:val="FF0000"/>
          <w:sz w:val="24"/>
          <w:szCs w:val="24"/>
          <w:u w:val="single"/>
        </w:rPr>
        <w:t xml:space="preserve">, </w:t>
      </w:r>
      <w:r w:rsidR="002951C6" w:rsidRPr="006B13B1">
        <w:rPr>
          <w:rFonts w:eastAsia="Arial" w:cs="Calibri"/>
          <w:bCs/>
          <w:sz w:val="24"/>
          <w:szCs w:val="24"/>
        </w:rPr>
        <w:t xml:space="preserve"> </w:t>
      </w:r>
      <w:r w:rsidR="003238EF" w:rsidRPr="006B13B1">
        <w:rPr>
          <w:rFonts w:eastAsia="Arial" w:cs="Calibri"/>
          <w:bCs/>
          <w:sz w:val="24"/>
          <w:szCs w:val="24"/>
        </w:rPr>
        <w:t>V</w:t>
      </w:r>
      <w:r w:rsidR="002951C6" w:rsidRPr="006B13B1">
        <w:rPr>
          <w:rFonts w:eastAsia="Arial" w:cs="Calibri"/>
          <w:bCs/>
          <w:sz w:val="24"/>
          <w:szCs w:val="24"/>
        </w:rPr>
        <w:t>aya al editor de código. Realice las siguientes Listas en dicho editor, ejecute e imprima el resultado o escriba el código aquí debajo.</w:t>
      </w:r>
      <w:r w:rsidR="003238EF" w:rsidRPr="006B13B1">
        <w:rPr>
          <w:rFonts w:eastAsia="Arial" w:cs="Calibri"/>
          <w:bCs/>
          <w:sz w:val="24"/>
          <w:szCs w:val="24"/>
        </w:rPr>
        <w:t xml:space="preserve"> </w:t>
      </w:r>
    </w:p>
    <w:p w14:paraId="12AE0205" w14:textId="194BC9E2" w:rsidR="007D3C09" w:rsidRDefault="007D3C09" w:rsidP="002951C6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cs="Calibri"/>
          <w:noProof/>
          <w:sz w:val="24"/>
          <w:szCs w:val="24"/>
          <w:lang w:eastAsia="es-CO"/>
        </w:rPr>
        <w:drawing>
          <wp:inline distT="0" distB="0" distL="0" distR="0" wp14:anchorId="0E03E979" wp14:editId="47208513">
            <wp:extent cx="4391025" cy="2247312"/>
            <wp:effectExtent l="0" t="0" r="0" b="635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311" cy="225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C9F0C" w14:textId="1F922F6D" w:rsidR="00EA5C9C" w:rsidRPr="006B13B1" w:rsidRDefault="00EA5C9C" w:rsidP="002951C6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>
        <w:rPr>
          <w:rFonts w:eastAsia="Arial" w:cs="Calibri"/>
          <w:bCs/>
          <w:sz w:val="24"/>
          <w:szCs w:val="24"/>
        </w:rPr>
        <w:t xml:space="preserve">En </w:t>
      </w:r>
      <w:proofErr w:type="gramStart"/>
      <w:r>
        <w:rPr>
          <w:rFonts w:eastAsia="Arial" w:cs="Calibri"/>
          <w:bCs/>
          <w:sz w:val="24"/>
          <w:szCs w:val="24"/>
        </w:rPr>
        <w:t>el lista</w:t>
      </w:r>
      <w:proofErr w:type="gramEnd"/>
      <w:r>
        <w:rPr>
          <w:rFonts w:eastAsia="Arial" w:cs="Calibri"/>
          <w:bCs/>
          <w:sz w:val="24"/>
          <w:szCs w:val="24"/>
        </w:rPr>
        <w:t xml:space="preserve"> 2, debes crear un enlace en el punto 4 e inserta </w:t>
      </w:r>
      <w:proofErr w:type="spellStart"/>
      <w:r>
        <w:rPr>
          <w:rFonts w:eastAsia="Arial" w:cs="Calibri"/>
          <w:bCs/>
          <w:sz w:val="24"/>
          <w:szCs w:val="24"/>
        </w:rPr>
        <w:t>imagenes</w:t>
      </w:r>
      <w:proofErr w:type="spellEnd"/>
      <w:r>
        <w:rPr>
          <w:rFonts w:eastAsia="Arial" w:cs="Calibri"/>
          <w:bCs/>
          <w:sz w:val="24"/>
          <w:szCs w:val="24"/>
        </w:rPr>
        <w:t xml:space="preserve"> alusiva a los dibujos técnico y </w:t>
      </w:r>
      <w:proofErr w:type="spellStart"/>
      <w:r>
        <w:rPr>
          <w:rFonts w:eastAsia="Arial" w:cs="Calibri"/>
          <w:bCs/>
          <w:sz w:val="24"/>
          <w:szCs w:val="24"/>
        </w:rPr>
        <w:t>artistico</w:t>
      </w:r>
      <w:proofErr w:type="spellEnd"/>
    </w:p>
    <w:p w14:paraId="19A77DF5" w14:textId="77777777" w:rsidR="009558CE" w:rsidRPr="006B13B1" w:rsidRDefault="009558CE" w:rsidP="002951C6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751EED1B" w14:textId="6BCD08D9" w:rsidR="00DD7DE9" w:rsidRPr="006B13B1" w:rsidRDefault="00DD7DE9" w:rsidP="002951C6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/>
          <w:sz w:val="24"/>
          <w:szCs w:val="24"/>
        </w:rPr>
      </w:pPr>
    </w:p>
    <w:p w14:paraId="3E7B0DDC" w14:textId="048EE3FD" w:rsidR="00DD7DE9" w:rsidRPr="006B13B1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lastRenderedPageBreak/>
        <w:t xml:space="preserve">Ambiente </w:t>
      </w:r>
      <w:r w:rsidRPr="006B13B1">
        <w:rPr>
          <w:rFonts w:eastAsia="Arial" w:cs="Calibri"/>
          <w:b/>
          <w:sz w:val="24"/>
          <w:szCs w:val="24"/>
        </w:rPr>
        <w:t>requerido</w:t>
      </w:r>
      <w:r w:rsidRPr="006B13B1">
        <w:rPr>
          <w:rFonts w:eastAsia="Arial" w:cs="Calibri"/>
          <w:bCs/>
          <w:sz w:val="24"/>
          <w:szCs w:val="24"/>
        </w:rPr>
        <w:t xml:space="preserve">:  </w:t>
      </w:r>
      <w:r w:rsidR="00B14562" w:rsidRPr="006B13B1">
        <w:rPr>
          <w:rFonts w:eastAsia="Arial" w:cs="Calibri"/>
          <w:bCs/>
          <w:sz w:val="24"/>
          <w:szCs w:val="24"/>
        </w:rPr>
        <w:t>AMBIENTE TIC</w:t>
      </w:r>
    </w:p>
    <w:p w14:paraId="11CF7DE0" w14:textId="089CE473" w:rsidR="00DD7DE9" w:rsidRPr="006B13B1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 xml:space="preserve">Estrategias </w:t>
      </w:r>
      <w:r w:rsidR="000723CC" w:rsidRPr="006B13B1">
        <w:rPr>
          <w:rFonts w:eastAsia="Arial" w:cs="Calibri"/>
          <w:b/>
          <w:sz w:val="24"/>
          <w:szCs w:val="24"/>
        </w:rPr>
        <w:t xml:space="preserve">o técnicas </w:t>
      </w:r>
      <w:r w:rsidRPr="006B13B1">
        <w:rPr>
          <w:rFonts w:eastAsia="Arial" w:cs="Calibri"/>
          <w:b/>
          <w:sz w:val="24"/>
          <w:szCs w:val="24"/>
        </w:rPr>
        <w:t>didácticas activas</w:t>
      </w:r>
      <w:r w:rsidRPr="006B13B1">
        <w:rPr>
          <w:rFonts w:eastAsia="Arial" w:cs="Calibri"/>
          <w:bCs/>
          <w:sz w:val="24"/>
          <w:szCs w:val="24"/>
        </w:rPr>
        <w:t xml:space="preserve">:  </w:t>
      </w:r>
      <w:r w:rsidR="00B14562" w:rsidRPr="006B13B1">
        <w:rPr>
          <w:rFonts w:cs="Calibri"/>
          <w:sz w:val="24"/>
          <w:szCs w:val="24"/>
        </w:rPr>
        <w:t>trabajo colaborativo</w:t>
      </w:r>
    </w:p>
    <w:p w14:paraId="601CC2C1" w14:textId="7F96ADE4" w:rsidR="00DD7DE9" w:rsidRPr="006B13B1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Materiales de formación</w:t>
      </w:r>
      <w:r w:rsidR="00B14562" w:rsidRPr="006B13B1">
        <w:rPr>
          <w:rFonts w:eastAsia="Arial" w:cs="Calibri"/>
          <w:bCs/>
          <w:sz w:val="24"/>
          <w:szCs w:val="24"/>
        </w:rPr>
        <w:t xml:space="preserve">: </w:t>
      </w:r>
      <w:r w:rsidR="00B14562" w:rsidRPr="006B13B1">
        <w:rPr>
          <w:rFonts w:eastAsia="Arial" w:cs="Calibri"/>
          <w:bCs/>
          <w:sz w:val="24"/>
          <w:szCs w:val="24"/>
        </w:rPr>
        <w:t>TV, COMPUTADORAS, INTERNET</w:t>
      </w:r>
    </w:p>
    <w:p w14:paraId="4A6851C9" w14:textId="019AE625" w:rsidR="00DD7DE9" w:rsidRPr="006B13B1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Material de apoyo</w:t>
      </w:r>
      <w:r w:rsidRPr="006B13B1">
        <w:rPr>
          <w:rFonts w:eastAsia="Arial" w:cs="Calibri"/>
          <w:bCs/>
          <w:sz w:val="24"/>
          <w:szCs w:val="24"/>
        </w:rPr>
        <w:t>:</w:t>
      </w:r>
      <w:r w:rsidR="00B14562" w:rsidRPr="006B13B1">
        <w:rPr>
          <w:rFonts w:eastAsia="Arial" w:cs="Calibri"/>
          <w:bCs/>
          <w:sz w:val="24"/>
          <w:szCs w:val="24"/>
        </w:rPr>
        <w:t xml:space="preserve"> </w:t>
      </w:r>
      <w:hyperlink r:id="rId15" w:history="1">
        <w:r w:rsidR="00B14562" w:rsidRPr="006B13B1">
          <w:rPr>
            <w:rStyle w:val="Hipervnculo"/>
            <w:rFonts w:eastAsia="Arial" w:cs="Calibri"/>
            <w:bCs/>
            <w:sz w:val="24"/>
            <w:szCs w:val="24"/>
          </w:rPr>
          <w:t>https://www.w3schools.com/html/html_lists.asp</w:t>
        </w:r>
      </w:hyperlink>
    </w:p>
    <w:p w14:paraId="2D77E7A8" w14:textId="7209493B" w:rsidR="00DB7EAA" w:rsidRPr="006B13B1" w:rsidRDefault="00DD7DE9" w:rsidP="00DB7EAA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Duración de la actividad</w:t>
      </w:r>
      <w:r w:rsidRPr="006B13B1">
        <w:rPr>
          <w:rFonts w:eastAsia="Arial" w:cs="Calibri"/>
          <w:bCs/>
          <w:sz w:val="24"/>
          <w:szCs w:val="24"/>
        </w:rPr>
        <w:t xml:space="preserve">:  </w:t>
      </w:r>
      <w:r w:rsidR="00DB7EAA" w:rsidRPr="006B13B1">
        <w:rPr>
          <w:rFonts w:eastAsia="Arial" w:cs="Calibri"/>
          <w:bCs/>
          <w:sz w:val="24"/>
          <w:szCs w:val="24"/>
        </w:rPr>
        <w:t>30 minutos</w:t>
      </w:r>
    </w:p>
    <w:p w14:paraId="694B6194" w14:textId="0BEB626E" w:rsidR="00203EC1" w:rsidRPr="006B13B1" w:rsidRDefault="00203EC1" w:rsidP="00DB7EAA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/>
          <w:sz w:val="24"/>
          <w:szCs w:val="24"/>
        </w:rPr>
      </w:pPr>
    </w:p>
    <w:p w14:paraId="27D9AC8A" w14:textId="6FF0369D" w:rsidR="00B7306D" w:rsidRPr="006B13B1" w:rsidRDefault="00203EC1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 xml:space="preserve">Descripción de la actividad </w:t>
      </w:r>
      <w:r w:rsidR="00695960" w:rsidRPr="006B13B1">
        <w:rPr>
          <w:rFonts w:eastAsia="Arial" w:cs="Calibri"/>
          <w:b/>
          <w:sz w:val="24"/>
          <w:szCs w:val="24"/>
        </w:rPr>
        <w:t>2.1</w:t>
      </w:r>
      <w:r w:rsidRPr="006B13B1">
        <w:rPr>
          <w:rFonts w:eastAsia="Arial" w:cs="Calibri"/>
          <w:b/>
          <w:sz w:val="24"/>
          <w:szCs w:val="24"/>
        </w:rPr>
        <w:t>:</w:t>
      </w:r>
      <w:proofErr w:type="gramStart"/>
      <w:r w:rsidRPr="006B13B1">
        <w:rPr>
          <w:rFonts w:eastAsia="Arial" w:cs="Calibri"/>
          <w:b/>
          <w:sz w:val="24"/>
          <w:szCs w:val="24"/>
        </w:rPr>
        <w:t xml:space="preserve">  </w:t>
      </w:r>
      <w:r w:rsidR="00B7306D" w:rsidRPr="006B13B1">
        <w:rPr>
          <w:rFonts w:eastAsia="Arial" w:cs="Calibri"/>
          <w:b/>
          <w:sz w:val="24"/>
          <w:szCs w:val="24"/>
        </w:rPr>
        <w:t>:</w:t>
      </w:r>
      <w:proofErr w:type="gramEnd"/>
      <w:r w:rsidR="00B7306D" w:rsidRPr="006B13B1">
        <w:rPr>
          <w:rFonts w:eastAsia="Arial" w:cs="Calibri"/>
          <w:b/>
          <w:sz w:val="24"/>
          <w:szCs w:val="24"/>
        </w:rPr>
        <w:t xml:space="preserve"> </w:t>
      </w:r>
      <w:r w:rsidR="00B7306D" w:rsidRPr="006B13B1">
        <w:rPr>
          <w:rFonts w:eastAsia="Arial" w:cs="Calibri"/>
          <w:bCs/>
          <w:sz w:val="24"/>
          <w:szCs w:val="24"/>
        </w:rPr>
        <w:t xml:space="preserve">Ingrese a </w:t>
      </w:r>
      <w:r w:rsidR="008E3C34" w:rsidRPr="006B13B1">
        <w:rPr>
          <w:rFonts w:eastAsia="Arial" w:cs="Calibri"/>
          <w:b/>
          <w:i/>
          <w:iCs/>
          <w:color w:val="FF0000"/>
          <w:sz w:val="24"/>
          <w:szCs w:val="24"/>
          <w:u w:val="single"/>
        </w:rPr>
        <w:t>: https://www.w3schools.com/html/html_tables.asp</w:t>
      </w:r>
      <w:r w:rsidR="00B7306D" w:rsidRPr="006B13B1">
        <w:rPr>
          <w:rFonts w:eastAsia="Arial" w:cs="Calibri"/>
          <w:bCs/>
          <w:sz w:val="24"/>
          <w:szCs w:val="24"/>
        </w:rPr>
        <w:t>, en Conceptos Básicos de HTML y seleccione “Tablas” y vaya al editor de código. Realice las siguientes tablas en dicho editor, ejecute e imprima el resultado</w:t>
      </w:r>
      <w:r w:rsidR="00B7306D" w:rsidRPr="006B13B1">
        <w:rPr>
          <w:rFonts w:eastAsia="Arial" w:cs="Calibri"/>
          <w:bCs/>
          <w:sz w:val="24"/>
          <w:szCs w:val="24"/>
        </w:rPr>
        <w:t>:</w:t>
      </w:r>
    </w:p>
    <w:p w14:paraId="7B0E2C83" w14:textId="053E86FF" w:rsidR="008E3C34" w:rsidRPr="006B13B1" w:rsidRDefault="008E3C34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cs="Calibri"/>
          <w:b/>
          <w:noProof/>
          <w:sz w:val="24"/>
          <w:szCs w:val="24"/>
          <w:lang w:eastAsia="es-CO"/>
        </w:rPr>
        <w:drawing>
          <wp:inline distT="0" distB="0" distL="0" distR="0" wp14:anchorId="4ACD9065" wp14:editId="177BFC24">
            <wp:extent cx="6139881" cy="1704975"/>
            <wp:effectExtent l="0" t="0" r="0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9"/>
                    <a:stretch/>
                  </pic:blipFill>
                  <pic:spPr bwMode="auto">
                    <a:xfrm>
                      <a:off x="0" y="0"/>
                      <a:ext cx="6144525" cy="17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28B3" w14:textId="77777777" w:rsidR="00B7306D" w:rsidRPr="006B13B1" w:rsidRDefault="00B7306D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63910133" w14:textId="77777777" w:rsidR="001653E9" w:rsidRPr="006B13B1" w:rsidRDefault="001653E9" w:rsidP="001653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 xml:space="preserve">Ambiente </w:t>
      </w:r>
      <w:r w:rsidRPr="006B13B1">
        <w:rPr>
          <w:rFonts w:eastAsia="Arial" w:cs="Calibri"/>
          <w:b/>
          <w:sz w:val="24"/>
          <w:szCs w:val="24"/>
        </w:rPr>
        <w:t>requerido</w:t>
      </w:r>
      <w:r w:rsidRPr="006B13B1">
        <w:rPr>
          <w:rFonts w:eastAsia="Arial" w:cs="Calibri"/>
          <w:bCs/>
          <w:sz w:val="24"/>
          <w:szCs w:val="24"/>
        </w:rPr>
        <w:t>:  AMBIENTE TIC</w:t>
      </w:r>
    </w:p>
    <w:p w14:paraId="4CE7EA94" w14:textId="77777777" w:rsidR="001653E9" w:rsidRPr="006B13B1" w:rsidRDefault="001653E9" w:rsidP="001653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Estrategias o técnicas didácticas activas</w:t>
      </w:r>
      <w:r w:rsidRPr="006B13B1">
        <w:rPr>
          <w:rFonts w:eastAsia="Arial" w:cs="Calibri"/>
          <w:bCs/>
          <w:sz w:val="24"/>
          <w:szCs w:val="24"/>
        </w:rPr>
        <w:t xml:space="preserve">:  </w:t>
      </w:r>
      <w:r w:rsidRPr="006B13B1">
        <w:rPr>
          <w:rFonts w:cs="Calibri"/>
          <w:sz w:val="24"/>
          <w:szCs w:val="24"/>
        </w:rPr>
        <w:t>trabajo colaborativo</w:t>
      </w:r>
    </w:p>
    <w:p w14:paraId="781EFC90" w14:textId="77777777" w:rsidR="001653E9" w:rsidRPr="006B13B1" w:rsidRDefault="001653E9" w:rsidP="001653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Materiales de formación</w:t>
      </w:r>
      <w:r w:rsidRPr="006B13B1">
        <w:rPr>
          <w:rFonts w:eastAsia="Arial" w:cs="Calibri"/>
          <w:bCs/>
          <w:sz w:val="24"/>
          <w:szCs w:val="24"/>
        </w:rPr>
        <w:t>: TV, COMPUTADORAS, INTERNET</w:t>
      </w:r>
    </w:p>
    <w:p w14:paraId="57CC277B" w14:textId="09FE33C9" w:rsidR="001653E9" w:rsidRPr="006B13B1" w:rsidRDefault="001653E9" w:rsidP="001653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Material de apoyo</w:t>
      </w:r>
      <w:proofErr w:type="gramStart"/>
      <w:r w:rsidRPr="006B13B1">
        <w:rPr>
          <w:rFonts w:eastAsia="Arial" w:cs="Calibri"/>
          <w:bCs/>
          <w:sz w:val="24"/>
          <w:szCs w:val="24"/>
        </w:rPr>
        <w:t xml:space="preserve">: </w:t>
      </w:r>
      <w:r w:rsidRPr="006B13B1">
        <w:rPr>
          <w:rFonts w:eastAsia="Arial" w:cs="Calibri"/>
          <w:b/>
          <w:i/>
          <w:iCs/>
          <w:color w:val="FF0000"/>
          <w:sz w:val="24"/>
          <w:szCs w:val="24"/>
          <w:u w:val="single"/>
        </w:rPr>
        <w:t>:</w:t>
      </w:r>
      <w:proofErr w:type="gramEnd"/>
      <w:r w:rsidRPr="006B13B1">
        <w:rPr>
          <w:rFonts w:eastAsia="Arial" w:cs="Calibri"/>
          <w:b/>
          <w:i/>
          <w:iCs/>
          <w:color w:val="FF0000"/>
          <w:sz w:val="24"/>
          <w:szCs w:val="24"/>
          <w:u w:val="single"/>
        </w:rPr>
        <w:t xml:space="preserve"> https://www.w3schools.com/html/html_tables.asp</w:t>
      </w:r>
    </w:p>
    <w:p w14:paraId="4E138D99" w14:textId="47BDD435" w:rsidR="001653E9" w:rsidRPr="006B13B1" w:rsidRDefault="001653E9" w:rsidP="001653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Duración de la actividad</w:t>
      </w:r>
      <w:r w:rsidRPr="006B13B1">
        <w:rPr>
          <w:rFonts w:eastAsia="Arial" w:cs="Calibri"/>
          <w:bCs/>
          <w:sz w:val="24"/>
          <w:szCs w:val="24"/>
        </w:rPr>
        <w:t>:  30 minutos</w:t>
      </w:r>
    </w:p>
    <w:p w14:paraId="5882C7C0" w14:textId="2C35EA11" w:rsidR="002160C4" w:rsidRPr="006B13B1" w:rsidRDefault="002160C4" w:rsidP="001653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50175332" w14:textId="19DBE819" w:rsidR="002160C4" w:rsidRPr="006B13B1" w:rsidRDefault="002160C4" w:rsidP="002160C4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cs="Calibri"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 xml:space="preserve">Descripción de la actividad </w:t>
      </w:r>
      <w:r w:rsidR="00695960" w:rsidRPr="006B13B1">
        <w:rPr>
          <w:rFonts w:eastAsia="Arial" w:cs="Calibri"/>
          <w:b/>
          <w:sz w:val="24"/>
          <w:szCs w:val="24"/>
        </w:rPr>
        <w:t>2.2</w:t>
      </w:r>
      <w:r w:rsidR="00605342" w:rsidRPr="006B13B1">
        <w:rPr>
          <w:rFonts w:eastAsia="Arial" w:cs="Calibri"/>
          <w:b/>
          <w:sz w:val="24"/>
          <w:szCs w:val="24"/>
        </w:rPr>
        <w:t>:</w:t>
      </w:r>
      <w:r w:rsidR="00605342" w:rsidRPr="006B13B1">
        <w:rPr>
          <w:rFonts w:cs="Calibri"/>
          <w:sz w:val="24"/>
          <w:szCs w:val="24"/>
        </w:rPr>
        <w:t xml:space="preserve"> </w:t>
      </w:r>
      <w:r w:rsidR="00605342" w:rsidRPr="006B13B1">
        <w:rPr>
          <w:rFonts w:cs="Calibri"/>
          <w:sz w:val="24"/>
          <w:szCs w:val="24"/>
        </w:rPr>
        <w:t xml:space="preserve">Ingrese a </w:t>
      </w:r>
      <w:r w:rsidR="00605342" w:rsidRPr="006B13B1">
        <w:rPr>
          <w:rFonts w:cs="Calibri"/>
          <w:b/>
          <w:bCs/>
          <w:i/>
          <w:iCs/>
          <w:color w:val="FF0000"/>
          <w:sz w:val="24"/>
          <w:szCs w:val="24"/>
        </w:rPr>
        <w:t>https://www.w3schools.com/html/html_forms.asp</w:t>
      </w:r>
      <w:r w:rsidR="00605342" w:rsidRPr="006B13B1">
        <w:rPr>
          <w:rFonts w:cs="Calibri"/>
          <w:sz w:val="24"/>
          <w:szCs w:val="24"/>
        </w:rPr>
        <w:t xml:space="preserve">, en Conceptos Básicos de HTML seleccione </w:t>
      </w:r>
      <w:r w:rsidR="00605342" w:rsidRPr="006B13B1">
        <w:rPr>
          <w:rFonts w:cs="Calibri"/>
          <w:b/>
          <w:sz w:val="24"/>
          <w:szCs w:val="24"/>
        </w:rPr>
        <w:t>“Formularios”</w:t>
      </w:r>
      <w:r w:rsidR="00605342" w:rsidRPr="006B13B1">
        <w:rPr>
          <w:rFonts w:cs="Calibri"/>
          <w:sz w:val="24"/>
          <w:szCs w:val="24"/>
        </w:rPr>
        <w:t xml:space="preserve"> y vaya al editor de código.  Realice los siguientes formularios en dicho editor, ejecute e imprima el resultado.</w:t>
      </w:r>
    </w:p>
    <w:p w14:paraId="4553357B" w14:textId="24377811" w:rsidR="00FE24B5" w:rsidRPr="006B13B1" w:rsidRDefault="00FE24B5" w:rsidP="002160C4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7F05E97B" w14:textId="20DB1490" w:rsidR="00FE24B5" w:rsidRPr="006B13B1" w:rsidRDefault="00FE24B5" w:rsidP="002160C4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cs="Calibri"/>
          <w:noProof/>
          <w:sz w:val="24"/>
          <w:szCs w:val="24"/>
          <w:lang w:eastAsia="es-CO"/>
        </w:rPr>
        <w:lastRenderedPageBreak/>
        <w:drawing>
          <wp:inline distT="0" distB="0" distL="0" distR="0" wp14:anchorId="0FB09BFA" wp14:editId="055C7A20">
            <wp:extent cx="5610225" cy="3048000"/>
            <wp:effectExtent l="0" t="0" r="9525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1556F" w14:textId="77777777" w:rsidR="002160C4" w:rsidRPr="006B13B1" w:rsidRDefault="002160C4" w:rsidP="001653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18FAD393" w14:textId="77777777" w:rsidR="00B7306D" w:rsidRPr="006B13B1" w:rsidRDefault="00B7306D" w:rsidP="00B7306D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602BCC82" w14:textId="64BCFD60" w:rsidR="00203EC1" w:rsidRPr="006B13B1" w:rsidRDefault="00203EC1" w:rsidP="00DB7EAA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/>
          <w:sz w:val="24"/>
          <w:szCs w:val="24"/>
        </w:rPr>
      </w:pPr>
    </w:p>
    <w:p w14:paraId="05C918D6" w14:textId="77777777" w:rsidR="00EC6A70" w:rsidRPr="006B13B1" w:rsidRDefault="00EC6A70" w:rsidP="00EC6A70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 xml:space="preserve">Ambiente </w:t>
      </w:r>
      <w:r w:rsidRPr="006B13B1">
        <w:rPr>
          <w:rFonts w:eastAsia="Arial" w:cs="Calibri"/>
          <w:b/>
          <w:sz w:val="24"/>
          <w:szCs w:val="24"/>
        </w:rPr>
        <w:t>requerido</w:t>
      </w:r>
      <w:r w:rsidRPr="006B13B1">
        <w:rPr>
          <w:rFonts w:eastAsia="Arial" w:cs="Calibri"/>
          <w:bCs/>
          <w:sz w:val="24"/>
          <w:szCs w:val="24"/>
        </w:rPr>
        <w:t>:  AMBIENTE TIC</w:t>
      </w:r>
    </w:p>
    <w:p w14:paraId="0ECA9041" w14:textId="77777777" w:rsidR="00EC6A70" w:rsidRPr="006B13B1" w:rsidRDefault="00EC6A70" w:rsidP="00EC6A70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Estrategias o técnicas didácticas activas</w:t>
      </w:r>
      <w:r w:rsidRPr="006B13B1">
        <w:rPr>
          <w:rFonts w:eastAsia="Arial" w:cs="Calibri"/>
          <w:bCs/>
          <w:sz w:val="24"/>
          <w:szCs w:val="24"/>
        </w:rPr>
        <w:t xml:space="preserve">:  </w:t>
      </w:r>
      <w:r w:rsidRPr="006B13B1">
        <w:rPr>
          <w:rFonts w:cs="Calibri"/>
          <w:sz w:val="24"/>
          <w:szCs w:val="24"/>
        </w:rPr>
        <w:t>trabajo colaborativo</w:t>
      </w:r>
    </w:p>
    <w:p w14:paraId="0C0CBE2C" w14:textId="77777777" w:rsidR="00EC6A70" w:rsidRPr="006B13B1" w:rsidRDefault="00EC6A70" w:rsidP="00EC6A70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Materiales de formación</w:t>
      </w:r>
      <w:r w:rsidRPr="006B13B1">
        <w:rPr>
          <w:rFonts w:eastAsia="Arial" w:cs="Calibri"/>
          <w:bCs/>
          <w:sz w:val="24"/>
          <w:szCs w:val="24"/>
        </w:rPr>
        <w:t>: TV, COMPUTADORAS, INTERNET</w:t>
      </w:r>
    </w:p>
    <w:p w14:paraId="5FE84612" w14:textId="14FB1592" w:rsidR="00EC6A70" w:rsidRPr="006B13B1" w:rsidRDefault="00EC6A70" w:rsidP="00EC6A70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Material de apoyo</w:t>
      </w:r>
      <w:r w:rsidRPr="006B13B1">
        <w:rPr>
          <w:rFonts w:eastAsia="Arial" w:cs="Calibri"/>
          <w:bCs/>
          <w:sz w:val="24"/>
          <w:szCs w:val="24"/>
        </w:rPr>
        <w:t xml:space="preserve">: </w:t>
      </w:r>
      <w:r w:rsidRPr="006B13B1">
        <w:rPr>
          <w:rFonts w:cs="Calibri"/>
          <w:b/>
          <w:bCs/>
          <w:i/>
          <w:iCs/>
          <w:color w:val="FF0000"/>
          <w:sz w:val="24"/>
          <w:szCs w:val="24"/>
        </w:rPr>
        <w:t>https://www.w3schools.com/html/html_forms.asp</w:t>
      </w:r>
    </w:p>
    <w:p w14:paraId="6CD50132" w14:textId="11B99B47" w:rsidR="00EC6A70" w:rsidRDefault="00EC6A70" w:rsidP="00EC6A7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Duración de la actividad</w:t>
      </w:r>
      <w:r w:rsidRPr="006B13B1">
        <w:rPr>
          <w:rFonts w:eastAsia="Arial" w:cs="Calibri"/>
          <w:bCs/>
          <w:sz w:val="24"/>
          <w:szCs w:val="24"/>
        </w:rPr>
        <w:t>:  30 minutos</w:t>
      </w:r>
    </w:p>
    <w:p w14:paraId="1886BB2D" w14:textId="03C77E29" w:rsidR="00556E80" w:rsidRDefault="00556E80" w:rsidP="00EC6A7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173FADB2" w14:textId="00F749BE" w:rsidR="00556E80" w:rsidRDefault="00556E80" w:rsidP="00EC6A7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3A5B3AF8" w14:textId="629AA08F" w:rsidR="00556E80" w:rsidRDefault="00556E80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556E80">
        <w:rPr>
          <w:rFonts w:eastAsia="Arial" w:cs="Calibri"/>
          <w:b/>
          <w:sz w:val="24"/>
          <w:szCs w:val="24"/>
        </w:rPr>
        <w:t>Descripción de la actividad 2.</w:t>
      </w:r>
      <w:r w:rsidRPr="00556E80">
        <w:rPr>
          <w:rFonts w:eastAsia="Arial" w:cs="Calibri"/>
          <w:b/>
          <w:sz w:val="24"/>
          <w:szCs w:val="24"/>
        </w:rPr>
        <w:t>3</w:t>
      </w:r>
      <w:r w:rsidRPr="00556E80">
        <w:rPr>
          <w:rFonts w:eastAsia="Arial" w:cs="Calibri"/>
          <w:bCs/>
          <w:sz w:val="24"/>
          <w:szCs w:val="24"/>
        </w:rPr>
        <w:t xml:space="preserve">: Complete la estructura básica de la siguiente página web e indique los nombres de las etiquetas en cada sección.  </w:t>
      </w:r>
    </w:p>
    <w:p w14:paraId="610E7EF0" w14:textId="79A9BA92" w:rsidR="00FA196F" w:rsidRDefault="00FA196F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7F677064" w14:textId="3E4FA82F" w:rsidR="00FA196F" w:rsidRDefault="00FA196F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10F3F6A8" w14:textId="7A4A4DDD" w:rsidR="00FA196F" w:rsidRDefault="00FA196F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0F9A1864" w14:textId="25A6669B" w:rsidR="00FA196F" w:rsidRDefault="00FA196F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7BBB1D93" w14:textId="546A855D" w:rsidR="00FA196F" w:rsidRDefault="00FA196F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158B2F75" w14:textId="17A859D9" w:rsidR="00FA196F" w:rsidRDefault="00FA196F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308B921B" w14:textId="7570D917" w:rsidR="00FA196F" w:rsidRDefault="00FA196F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05454BE8" w14:textId="4E7DC332" w:rsidR="00FA196F" w:rsidRDefault="00FA196F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49B62CAE" w14:textId="77777777" w:rsidR="00FA196F" w:rsidRPr="00556E80" w:rsidRDefault="00FA196F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6FA068E9" w14:textId="11E5F9B0" w:rsidR="00FA196F" w:rsidRPr="00FA196F" w:rsidRDefault="00FA196F" w:rsidP="00FA196F">
      <w:pPr>
        <w:tabs>
          <w:tab w:val="left" w:pos="4320"/>
          <w:tab w:val="left" w:pos="4485"/>
          <w:tab w:val="left" w:pos="5445"/>
        </w:tabs>
        <w:spacing w:after="0"/>
        <w:ind w:left="360"/>
        <w:jc w:val="center"/>
        <w:rPr>
          <w:b/>
          <w:bCs/>
          <w:noProof/>
          <w:lang w:eastAsia="es-CO"/>
        </w:rPr>
      </w:pPr>
      <w:r w:rsidRPr="00FA196F">
        <w:rPr>
          <w:b/>
          <w:bCs/>
          <w:noProof/>
          <w:lang w:eastAsia="es-CO"/>
        </w:rPr>
        <w:lastRenderedPageBreak/>
        <w:t>Figura 1</w:t>
      </w:r>
    </w:p>
    <w:p w14:paraId="5CE89CEC" w14:textId="0C9C9F85" w:rsidR="00556E80" w:rsidRPr="00556E80" w:rsidRDefault="00FA196F" w:rsidP="00556E8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A352779" wp14:editId="476E3CB6">
            <wp:extent cx="5114925" cy="3777577"/>
            <wp:effectExtent l="19050" t="19050" r="9525" b="1397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42" cy="3785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D49F1B" w14:textId="77777777" w:rsidR="00556E80" w:rsidRPr="006B13B1" w:rsidRDefault="00556E80" w:rsidP="00EC6A70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</w:p>
    <w:p w14:paraId="678E80E1" w14:textId="77777777" w:rsidR="00FA196F" w:rsidRPr="006B13B1" w:rsidRDefault="00FA196F" w:rsidP="00FA196F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 xml:space="preserve">Ambiente </w:t>
      </w:r>
      <w:r w:rsidRPr="006B13B1">
        <w:rPr>
          <w:rFonts w:eastAsia="Arial" w:cs="Calibri"/>
          <w:b/>
          <w:sz w:val="24"/>
          <w:szCs w:val="24"/>
        </w:rPr>
        <w:t>requerido</w:t>
      </w:r>
      <w:r w:rsidRPr="006B13B1">
        <w:rPr>
          <w:rFonts w:eastAsia="Arial" w:cs="Calibri"/>
          <w:bCs/>
          <w:sz w:val="24"/>
          <w:szCs w:val="24"/>
        </w:rPr>
        <w:t>:  AMBIENTE TIC</w:t>
      </w:r>
    </w:p>
    <w:p w14:paraId="60F32E93" w14:textId="77777777" w:rsidR="00FA196F" w:rsidRPr="006B13B1" w:rsidRDefault="00FA196F" w:rsidP="00FA196F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Estrategias o técnicas didácticas activas</w:t>
      </w:r>
      <w:r w:rsidRPr="006B13B1">
        <w:rPr>
          <w:rFonts w:eastAsia="Arial" w:cs="Calibri"/>
          <w:bCs/>
          <w:sz w:val="24"/>
          <w:szCs w:val="24"/>
        </w:rPr>
        <w:t xml:space="preserve">:  </w:t>
      </w:r>
      <w:r w:rsidRPr="006B13B1">
        <w:rPr>
          <w:rFonts w:cs="Calibri"/>
          <w:sz w:val="24"/>
          <w:szCs w:val="24"/>
        </w:rPr>
        <w:t>trabajo colaborativo</w:t>
      </w:r>
    </w:p>
    <w:p w14:paraId="6C4E9A63" w14:textId="77777777" w:rsidR="00FA196F" w:rsidRPr="006B13B1" w:rsidRDefault="00FA196F" w:rsidP="00FA196F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Materiales de formación</w:t>
      </w:r>
      <w:r w:rsidRPr="006B13B1">
        <w:rPr>
          <w:rFonts w:eastAsia="Arial" w:cs="Calibri"/>
          <w:bCs/>
          <w:sz w:val="24"/>
          <w:szCs w:val="24"/>
        </w:rPr>
        <w:t>: TV, COMPUTADORAS, INTERNET</w:t>
      </w:r>
    </w:p>
    <w:p w14:paraId="1E85B1C4" w14:textId="2729E0AA" w:rsidR="00FA196F" w:rsidRPr="006B13B1" w:rsidRDefault="00FA196F" w:rsidP="00FA196F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Material de apoyo</w:t>
      </w:r>
      <w:r w:rsidRPr="006B13B1">
        <w:rPr>
          <w:rFonts w:eastAsia="Arial" w:cs="Calibri"/>
          <w:bCs/>
          <w:sz w:val="24"/>
          <w:szCs w:val="24"/>
        </w:rPr>
        <w:t xml:space="preserve">: </w:t>
      </w:r>
      <w:r>
        <w:rPr>
          <w:rFonts w:cs="Calibri"/>
          <w:b/>
          <w:bCs/>
          <w:i/>
          <w:iCs/>
          <w:color w:val="FF0000"/>
          <w:sz w:val="24"/>
          <w:szCs w:val="24"/>
        </w:rPr>
        <w:t>figura 1</w:t>
      </w:r>
    </w:p>
    <w:p w14:paraId="0A0171F7" w14:textId="77777777" w:rsidR="00FA196F" w:rsidRDefault="00FA196F" w:rsidP="00FA196F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/>
          <w:sz w:val="24"/>
          <w:szCs w:val="24"/>
        </w:rPr>
        <w:t>Duración de la actividad</w:t>
      </w:r>
      <w:r w:rsidRPr="006B13B1">
        <w:rPr>
          <w:rFonts w:eastAsia="Arial" w:cs="Calibri"/>
          <w:bCs/>
          <w:sz w:val="24"/>
          <w:szCs w:val="24"/>
        </w:rPr>
        <w:t>:  30 minutos</w:t>
      </w:r>
    </w:p>
    <w:p w14:paraId="1F166689" w14:textId="6BFEE0DC" w:rsidR="00DD7DE9" w:rsidRPr="006B13B1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</w:p>
    <w:p w14:paraId="3E152328" w14:textId="7A462D3C" w:rsidR="00F51763" w:rsidRDefault="00F51763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714245C3" w14:textId="167B4A7F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12E598F8" w14:textId="0D2A29BB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258F90ED" w14:textId="0FB78B19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0F5FFE00" w14:textId="709FF726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43D97300" w14:textId="081DAD22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75879491" w14:textId="6D5B66C0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6681B920" w14:textId="19A7F7B0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5BD5E677" w14:textId="37F740AB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2378A701" w14:textId="66ABA4C2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61DC86AF" w14:textId="6427CA1A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6581422D" w14:textId="2AD4A66B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3B012A31" w14:textId="36BC730B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76962D48" w14:textId="7A541D83" w:rsidR="00D15EAE" w:rsidRDefault="00D15EAE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1ECBC812" w14:textId="470D24CF" w:rsidR="003B493D" w:rsidRPr="006B13B1" w:rsidRDefault="00FE7202" w:rsidP="00451A05">
      <w:pPr>
        <w:spacing w:after="0" w:line="360" w:lineRule="auto"/>
        <w:jc w:val="both"/>
        <w:rPr>
          <w:rFonts w:cs="Calibri"/>
          <w:b/>
          <w:bCs/>
          <w:sz w:val="24"/>
          <w:szCs w:val="24"/>
        </w:rPr>
      </w:pPr>
      <w:r w:rsidRPr="006B13B1">
        <w:rPr>
          <w:rFonts w:cs="Calibri"/>
          <w:b/>
          <w:bCs/>
          <w:sz w:val="24"/>
          <w:szCs w:val="24"/>
        </w:rPr>
        <w:t xml:space="preserve">3.3 </w:t>
      </w:r>
      <w:r w:rsidR="00CC084F" w:rsidRPr="006B13B1">
        <w:rPr>
          <w:rFonts w:cs="Calibri"/>
          <w:b/>
          <w:bCs/>
          <w:sz w:val="24"/>
          <w:szCs w:val="24"/>
        </w:rPr>
        <w:t xml:space="preserve">Actividades de </w:t>
      </w:r>
      <w:r w:rsidR="09EDA5A2" w:rsidRPr="006B13B1">
        <w:rPr>
          <w:rFonts w:cs="Calibri"/>
          <w:b/>
          <w:bCs/>
          <w:sz w:val="24"/>
          <w:szCs w:val="24"/>
        </w:rPr>
        <w:t>apropiación</w:t>
      </w:r>
      <w:r w:rsidR="00CC084F" w:rsidRPr="006B13B1">
        <w:rPr>
          <w:rFonts w:cs="Calibri"/>
          <w:b/>
          <w:bCs/>
          <w:sz w:val="24"/>
          <w:szCs w:val="24"/>
        </w:rPr>
        <w:t xml:space="preserve">: </w:t>
      </w:r>
    </w:p>
    <w:p w14:paraId="1B4C2E1D" w14:textId="77777777" w:rsidR="00DD7DE9" w:rsidRPr="006B13B1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 xml:space="preserve">Descripción de la actividad: </w:t>
      </w:r>
    </w:p>
    <w:p w14:paraId="5491C3CF" w14:textId="77777777" w:rsidR="00DD7DE9" w:rsidRPr="006B13B1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 xml:space="preserve">Ambiente requerido:  </w:t>
      </w:r>
    </w:p>
    <w:p w14:paraId="7711BBA8" w14:textId="7CF7E555" w:rsidR="00DD7DE9" w:rsidRPr="006B13B1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 xml:space="preserve">Estrategias </w:t>
      </w:r>
      <w:r w:rsidR="00D83FDF" w:rsidRPr="006B13B1">
        <w:rPr>
          <w:rFonts w:eastAsia="Arial" w:cs="Calibri"/>
          <w:bCs/>
          <w:sz w:val="24"/>
          <w:szCs w:val="24"/>
        </w:rPr>
        <w:t xml:space="preserve">o técnicas </w:t>
      </w:r>
      <w:r w:rsidRPr="006B13B1">
        <w:rPr>
          <w:rFonts w:eastAsia="Arial" w:cs="Calibri"/>
          <w:bCs/>
          <w:sz w:val="24"/>
          <w:szCs w:val="24"/>
        </w:rPr>
        <w:t xml:space="preserve">didácticas activas:  </w:t>
      </w:r>
    </w:p>
    <w:p w14:paraId="7E59059A" w14:textId="77777777" w:rsidR="00DD7DE9" w:rsidRPr="006B13B1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>Materiales de formación</w:t>
      </w:r>
    </w:p>
    <w:p w14:paraId="3838E29A" w14:textId="154BD468" w:rsidR="00DD7DE9" w:rsidRPr="006B13B1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>Material de apoyo</w:t>
      </w:r>
      <w:r w:rsidRPr="006B13B1">
        <w:rPr>
          <w:rFonts w:eastAsia="Arial" w:cs="Calibri"/>
          <w:b/>
          <w:i/>
          <w:iCs/>
          <w:color w:val="FF0000"/>
          <w:sz w:val="24"/>
          <w:szCs w:val="24"/>
          <w:u w:val="single"/>
        </w:rPr>
        <w:t>:</w:t>
      </w:r>
      <w:r w:rsidR="008E3C34" w:rsidRPr="006B13B1">
        <w:rPr>
          <w:rFonts w:eastAsia="Arial" w:cs="Calibri"/>
          <w:b/>
          <w:i/>
          <w:iCs/>
          <w:color w:val="FF0000"/>
          <w:sz w:val="24"/>
          <w:szCs w:val="24"/>
          <w:u w:val="single"/>
        </w:rPr>
        <w:t xml:space="preserve"> </w:t>
      </w:r>
    </w:p>
    <w:p w14:paraId="0793078B" w14:textId="3951CCA9" w:rsidR="00F51763" w:rsidRPr="006B13B1" w:rsidRDefault="00F51763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>Evidencias de aprendizaje:</w:t>
      </w:r>
    </w:p>
    <w:p w14:paraId="1225360E" w14:textId="4BECCEF4" w:rsidR="00F51763" w:rsidRPr="006B13B1" w:rsidRDefault="00F51763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>Instrumentos de evaluación:</w:t>
      </w:r>
    </w:p>
    <w:p w14:paraId="79E3D99F" w14:textId="6DB80B3B" w:rsidR="00F51763" w:rsidRPr="006B13B1" w:rsidRDefault="00DD7DE9" w:rsidP="009448E8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>Duración de la actividad:  horas.</w:t>
      </w:r>
      <w:r w:rsidR="00F51763" w:rsidRPr="006B13B1">
        <w:rPr>
          <w:rFonts w:cs="Calibri"/>
          <w:color w:val="000000"/>
          <w:sz w:val="24"/>
          <w:szCs w:val="24"/>
          <w:lang w:eastAsia="es-ES"/>
        </w:rPr>
        <w:br w:type="page"/>
      </w:r>
    </w:p>
    <w:p w14:paraId="42C352DF" w14:textId="63DB8DFB" w:rsidR="00815D58" w:rsidRPr="006B13B1" w:rsidRDefault="00FE7202" w:rsidP="00451A05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b/>
          <w:bCs/>
          <w:color w:val="000000"/>
          <w:sz w:val="24"/>
          <w:szCs w:val="24"/>
          <w:lang w:eastAsia="es-ES"/>
        </w:rPr>
      </w:pPr>
      <w:r w:rsidRPr="006B13B1">
        <w:rPr>
          <w:rFonts w:cs="Calibri"/>
          <w:b/>
          <w:bCs/>
          <w:color w:val="000000"/>
          <w:sz w:val="24"/>
          <w:szCs w:val="24"/>
          <w:lang w:eastAsia="es-ES"/>
        </w:rPr>
        <w:lastRenderedPageBreak/>
        <w:t xml:space="preserve">3.4 </w:t>
      </w:r>
      <w:r w:rsidR="00815D58" w:rsidRPr="006B13B1">
        <w:rPr>
          <w:rFonts w:cs="Calibri"/>
          <w:b/>
          <w:bCs/>
          <w:color w:val="000000"/>
          <w:sz w:val="24"/>
          <w:szCs w:val="24"/>
          <w:lang w:eastAsia="es-ES"/>
        </w:rPr>
        <w:t xml:space="preserve">Actividades </w:t>
      </w:r>
      <w:r w:rsidR="007D4273" w:rsidRPr="006B13B1">
        <w:rPr>
          <w:rFonts w:cs="Calibri"/>
          <w:b/>
          <w:bCs/>
          <w:color w:val="000000"/>
          <w:sz w:val="24"/>
          <w:szCs w:val="24"/>
          <w:lang w:eastAsia="es-ES"/>
        </w:rPr>
        <w:t>d</w:t>
      </w:r>
      <w:r w:rsidR="00815D58" w:rsidRPr="006B13B1">
        <w:rPr>
          <w:rFonts w:cs="Calibri"/>
          <w:b/>
          <w:bCs/>
          <w:color w:val="000000"/>
          <w:sz w:val="24"/>
          <w:szCs w:val="24"/>
          <w:lang w:eastAsia="es-ES"/>
        </w:rPr>
        <w:t>e Transferencia el Conocimiento:</w:t>
      </w:r>
    </w:p>
    <w:p w14:paraId="71E26431" w14:textId="77777777" w:rsidR="00DD7DE9" w:rsidRPr="006B13B1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 xml:space="preserve">Descripción de la actividad: </w:t>
      </w:r>
    </w:p>
    <w:p w14:paraId="152A9F91" w14:textId="77777777" w:rsidR="00DD7DE9" w:rsidRPr="006B13B1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 xml:space="preserve">Ambiente requerido:  </w:t>
      </w:r>
    </w:p>
    <w:p w14:paraId="1F384995" w14:textId="5592718A" w:rsidR="00DD7DE9" w:rsidRPr="006B13B1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 xml:space="preserve">Estrategias </w:t>
      </w:r>
      <w:r w:rsidR="00D83FDF" w:rsidRPr="006B13B1">
        <w:rPr>
          <w:rFonts w:eastAsia="Arial" w:cs="Calibri"/>
          <w:bCs/>
          <w:sz w:val="24"/>
          <w:szCs w:val="24"/>
        </w:rPr>
        <w:t xml:space="preserve">o técnicas </w:t>
      </w:r>
      <w:r w:rsidRPr="006B13B1">
        <w:rPr>
          <w:rFonts w:eastAsia="Arial" w:cs="Calibri"/>
          <w:bCs/>
          <w:sz w:val="24"/>
          <w:szCs w:val="24"/>
        </w:rPr>
        <w:t xml:space="preserve">didácticas activas:  </w:t>
      </w:r>
    </w:p>
    <w:p w14:paraId="2E043272" w14:textId="77777777" w:rsidR="00DD7DE9" w:rsidRPr="006B13B1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>Materiales de formación</w:t>
      </w:r>
    </w:p>
    <w:p w14:paraId="4D6B8CAE" w14:textId="1D0DA7E3" w:rsidR="00DD7DE9" w:rsidRPr="006B13B1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>Material de apoyo:</w:t>
      </w:r>
    </w:p>
    <w:p w14:paraId="68B81950" w14:textId="77777777" w:rsidR="00F51763" w:rsidRPr="006B13B1" w:rsidRDefault="00F51763" w:rsidP="00F51763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>Evidencias de aprendizaje:</w:t>
      </w:r>
    </w:p>
    <w:p w14:paraId="79B009A5" w14:textId="77777777" w:rsidR="00F51763" w:rsidRPr="006B13B1" w:rsidRDefault="00F51763" w:rsidP="00F51763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>Instrumentos de evaluación:</w:t>
      </w:r>
    </w:p>
    <w:p w14:paraId="3200C7DA" w14:textId="77777777" w:rsidR="00DD7DE9" w:rsidRPr="006B13B1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  <w:sz w:val="24"/>
          <w:szCs w:val="24"/>
        </w:rPr>
      </w:pPr>
      <w:r w:rsidRPr="006B13B1">
        <w:rPr>
          <w:rFonts w:eastAsia="Arial" w:cs="Calibri"/>
          <w:bCs/>
          <w:sz w:val="24"/>
          <w:szCs w:val="24"/>
        </w:rPr>
        <w:t>Duración de la actividad:  horas.</w:t>
      </w:r>
    </w:p>
    <w:p w14:paraId="41CAF45F" w14:textId="168F9CC8" w:rsidR="00F51763" w:rsidRPr="006B13B1" w:rsidRDefault="00F51763">
      <w:pPr>
        <w:spacing w:after="0" w:line="240" w:lineRule="auto"/>
        <w:rPr>
          <w:rFonts w:cs="Calibri"/>
          <w:color w:val="000000"/>
          <w:sz w:val="24"/>
          <w:szCs w:val="24"/>
          <w:lang w:eastAsia="es-ES"/>
        </w:rPr>
      </w:pPr>
    </w:p>
    <w:p w14:paraId="09BB763B" w14:textId="6A050B8A" w:rsidR="00B53D0D" w:rsidRPr="006B13B1" w:rsidRDefault="00B53D0D" w:rsidP="00033399">
      <w:pPr>
        <w:spacing w:after="0" w:line="360" w:lineRule="auto"/>
        <w:jc w:val="both"/>
        <w:rPr>
          <w:rFonts w:eastAsiaTheme="majorEastAsia" w:cs="Calibri"/>
          <w:b/>
          <w:sz w:val="24"/>
          <w:szCs w:val="24"/>
        </w:rPr>
      </w:pPr>
      <w:r w:rsidRPr="006B13B1">
        <w:rPr>
          <w:rFonts w:cs="Calibri"/>
          <w:b/>
          <w:color w:val="000000" w:themeColor="text1"/>
          <w:sz w:val="24"/>
          <w:szCs w:val="24"/>
        </w:rPr>
        <w:t xml:space="preserve">4. </w:t>
      </w:r>
      <w:r w:rsidR="00743A27" w:rsidRPr="006B13B1">
        <w:rPr>
          <w:rFonts w:eastAsiaTheme="majorEastAsia" w:cs="Calibri"/>
          <w:b/>
          <w:sz w:val="24"/>
          <w:szCs w:val="24"/>
        </w:rPr>
        <w:t xml:space="preserve">PLANTEAMIENTO DE EVIDENCIAS DE APRENDIZAJE PARA LA EVALUACIÓN EN EL PROCESO FORMATIVO.  </w:t>
      </w:r>
    </w:p>
    <w:tbl>
      <w:tblPr>
        <w:tblStyle w:val="Tablaconcuadrcula"/>
        <w:tblW w:w="9629" w:type="dxa"/>
        <w:tblLook w:val="04A0" w:firstRow="1" w:lastRow="0" w:firstColumn="1" w:lastColumn="0" w:noHBand="0" w:noVBand="1"/>
      </w:tblPr>
      <w:tblGrid>
        <w:gridCol w:w="1398"/>
        <w:gridCol w:w="1634"/>
        <w:gridCol w:w="1515"/>
        <w:gridCol w:w="1698"/>
        <w:gridCol w:w="1673"/>
        <w:gridCol w:w="1711"/>
      </w:tblGrid>
      <w:tr w:rsidR="007659AA" w:rsidRPr="006B13B1" w14:paraId="7EF4B68F" w14:textId="77777777" w:rsidTr="00F51763">
        <w:trPr>
          <w:trHeight w:val="464"/>
        </w:trPr>
        <w:tc>
          <w:tcPr>
            <w:tcW w:w="1398" w:type="dxa"/>
            <w:shd w:val="clear" w:color="auto" w:fill="262626" w:themeFill="text1" w:themeFillTint="D9"/>
            <w:vAlign w:val="center"/>
          </w:tcPr>
          <w:p w14:paraId="5DA1453A" w14:textId="6E6E18AE" w:rsidR="007659AA" w:rsidRPr="006B13B1" w:rsidRDefault="007659AA" w:rsidP="00F51763">
            <w:pPr>
              <w:spacing w:line="240" w:lineRule="auto"/>
              <w:jc w:val="center"/>
              <w:rPr>
                <w:rFonts w:cs="Calibri"/>
                <w:b/>
                <w:color w:val="FFFFFF" w:themeColor="background1"/>
                <w:sz w:val="24"/>
                <w:szCs w:val="24"/>
              </w:rPr>
            </w:pPr>
            <w:r w:rsidRPr="006B13B1">
              <w:rPr>
                <w:rFonts w:cs="Calibri"/>
                <w:b/>
                <w:color w:val="FFFFFF" w:themeColor="background1"/>
                <w:sz w:val="24"/>
                <w:szCs w:val="24"/>
              </w:rPr>
              <w:t>Fase del proyecto formativo</w:t>
            </w:r>
          </w:p>
        </w:tc>
        <w:tc>
          <w:tcPr>
            <w:tcW w:w="1634" w:type="dxa"/>
            <w:shd w:val="clear" w:color="auto" w:fill="262626" w:themeFill="text1" w:themeFillTint="D9"/>
            <w:vAlign w:val="center"/>
          </w:tcPr>
          <w:p w14:paraId="7DEC9540" w14:textId="1003F5C8" w:rsidR="007659AA" w:rsidRPr="006B13B1" w:rsidRDefault="007659AA" w:rsidP="00F51763">
            <w:pPr>
              <w:spacing w:line="240" w:lineRule="auto"/>
              <w:jc w:val="center"/>
              <w:rPr>
                <w:rFonts w:cs="Calibri"/>
                <w:b/>
                <w:color w:val="FFFFFF" w:themeColor="background1"/>
                <w:sz w:val="24"/>
                <w:szCs w:val="24"/>
              </w:rPr>
            </w:pPr>
            <w:r w:rsidRPr="006B13B1">
              <w:rPr>
                <w:rFonts w:cs="Calibri"/>
                <w:b/>
                <w:color w:val="FFFFFF" w:themeColor="background1"/>
                <w:sz w:val="24"/>
                <w:szCs w:val="24"/>
              </w:rPr>
              <w:t>Actividad del proyecto formativo</w:t>
            </w:r>
          </w:p>
        </w:tc>
        <w:tc>
          <w:tcPr>
            <w:tcW w:w="1515" w:type="dxa"/>
            <w:shd w:val="clear" w:color="auto" w:fill="262626" w:themeFill="text1" w:themeFillTint="D9"/>
            <w:vAlign w:val="center"/>
          </w:tcPr>
          <w:p w14:paraId="2436F871" w14:textId="11839121" w:rsidR="007659AA" w:rsidRPr="006B13B1" w:rsidRDefault="007659AA" w:rsidP="00F51763">
            <w:pPr>
              <w:spacing w:line="240" w:lineRule="auto"/>
              <w:jc w:val="center"/>
              <w:rPr>
                <w:rFonts w:cs="Calibri"/>
                <w:b/>
                <w:color w:val="FFFFFF" w:themeColor="background1"/>
                <w:sz w:val="24"/>
                <w:szCs w:val="24"/>
              </w:rPr>
            </w:pPr>
            <w:r w:rsidRPr="006B13B1">
              <w:rPr>
                <w:rFonts w:cs="Calibri"/>
                <w:b/>
                <w:color w:val="FFFFFF" w:themeColor="background1"/>
                <w:sz w:val="24"/>
                <w:szCs w:val="24"/>
              </w:rPr>
              <w:t>Actividad de Aprendizaje</w:t>
            </w:r>
          </w:p>
        </w:tc>
        <w:tc>
          <w:tcPr>
            <w:tcW w:w="1698" w:type="dxa"/>
            <w:shd w:val="clear" w:color="auto" w:fill="262626" w:themeFill="text1" w:themeFillTint="D9"/>
            <w:vAlign w:val="center"/>
          </w:tcPr>
          <w:p w14:paraId="366AA20D" w14:textId="19C7E207" w:rsidR="007659AA" w:rsidRPr="006B13B1" w:rsidRDefault="007659AA" w:rsidP="00F51763">
            <w:pPr>
              <w:spacing w:line="240" w:lineRule="auto"/>
              <w:jc w:val="center"/>
              <w:rPr>
                <w:rFonts w:cs="Calibri"/>
                <w:b/>
                <w:color w:val="FFFFFF" w:themeColor="background1"/>
                <w:sz w:val="24"/>
                <w:szCs w:val="24"/>
              </w:rPr>
            </w:pPr>
            <w:r w:rsidRPr="006B13B1">
              <w:rPr>
                <w:rFonts w:cs="Calibri"/>
                <w:b/>
                <w:color w:val="FFFFFF" w:themeColor="background1"/>
                <w:sz w:val="24"/>
                <w:szCs w:val="24"/>
              </w:rPr>
              <w:t>Evidencias de Aprendizaje</w:t>
            </w:r>
          </w:p>
        </w:tc>
        <w:tc>
          <w:tcPr>
            <w:tcW w:w="1673" w:type="dxa"/>
            <w:shd w:val="clear" w:color="auto" w:fill="262626" w:themeFill="text1" w:themeFillTint="D9"/>
            <w:vAlign w:val="center"/>
          </w:tcPr>
          <w:p w14:paraId="33D7A4C4" w14:textId="77777777" w:rsidR="007659AA" w:rsidRPr="006B13B1" w:rsidRDefault="007659AA" w:rsidP="00F51763">
            <w:pPr>
              <w:spacing w:line="240" w:lineRule="auto"/>
              <w:jc w:val="center"/>
              <w:rPr>
                <w:rFonts w:cs="Calibri"/>
                <w:b/>
                <w:color w:val="FFFFFF" w:themeColor="background1"/>
                <w:sz w:val="24"/>
                <w:szCs w:val="24"/>
              </w:rPr>
            </w:pPr>
            <w:r w:rsidRPr="006B13B1">
              <w:rPr>
                <w:rFonts w:cs="Calibri"/>
                <w:b/>
                <w:color w:val="FFFFFF" w:themeColor="background1"/>
                <w:sz w:val="24"/>
                <w:szCs w:val="24"/>
              </w:rPr>
              <w:t>Criterios de Evaluación</w:t>
            </w:r>
          </w:p>
        </w:tc>
        <w:tc>
          <w:tcPr>
            <w:tcW w:w="1711" w:type="dxa"/>
            <w:shd w:val="clear" w:color="auto" w:fill="262626" w:themeFill="text1" w:themeFillTint="D9"/>
            <w:vAlign w:val="center"/>
          </w:tcPr>
          <w:p w14:paraId="72D8B716" w14:textId="77777777" w:rsidR="007659AA" w:rsidRPr="006B13B1" w:rsidRDefault="007659AA" w:rsidP="00F51763">
            <w:pPr>
              <w:spacing w:line="240" w:lineRule="auto"/>
              <w:jc w:val="center"/>
              <w:rPr>
                <w:rFonts w:cs="Calibri"/>
                <w:b/>
                <w:color w:val="FFFFFF" w:themeColor="background1"/>
                <w:sz w:val="24"/>
                <w:szCs w:val="24"/>
              </w:rPr>
            </w:pPr>
            <w:r w:rsidRPr="006B13B1">
              <w:rPr>
                <w:rFonts w:cs="Calibri"/>
                <w:b/>
                <w:color w:val="FFFFFF" w:themeColor="background1"/>
                <w:sz w:val="24"/>
                <w:szCs w:val="24"/>
              </w:rPr>
              <w:t>Técnicas e Instrumentos de Evaluación</w:t>
            </w:r>
          </w:p>
        </w:tc>
      </w:tr>
      <w:tr w:rsidR="007659AA" w:rsidRPr="006B13B1" w14:paraId="5B95941D" w14:textId="77777777" w:rsidTr="009448E8">
        <w:trPr>
          <w:trHeight w:val="795"/>
        </w:trPr>
        <w:tc>
          <w:tcPr>
            <w:tcW w:w="1398" w:type="dxa"/>
          </w:tcPr>
          <w:p w14:paraId="02BC9D05" w14:textId="77777777" w:rsidR="007659AA" w:rsidRDefault="00142947" w:rsidP="00BB464D">
            <w:pPr>
              <w:spacing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 </w:t>
            </w:r>
          </w:p>
          <w:p w14:paraId="645FCB30" w14:textId="1B80EC74" w:rsidR="00142947" w:rsidRPr="006B13B1" w:rsidRDefault="00142947" w:rsidP="00BB464D">
            <w:pPr>
              <w:spacing w:line="240" w:lineRule="auto"/>
              <w:rPr>
                <w:rFonts w:cs="Calibri"/>
                <w:b/>
                <w:sz w:val="24"/>
                <w:szCs w:val="24"/>
              </w:rPr>
            </w:pPr>
            <w:proofErr w:type="spellStart"/>
            <w:r>
              <w:rPr>
                <w:rFonts w:cs="Calibri"/>
                <w:b/>
                <w:sz w:val="24"/>
                <w:szCs w:val="24"/>
              </w:rPr>
              <w:t>Plenacion</w:t>
            </w:r>
            <w:proofErr w:type="spellEnd"/>
            <w:r>
              <w:rPr>
                <w:rFonts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34" w:type="dxa"/>
          </w:tcPr>
          <w:p w14:paraId="1574F07D" w14:textId="6C5718D0" w:rsidR="007659AA" w:rsidRPr="006B13B1" w:rsidRDefault="007659AA" w:rsidP="00BB464D">
            <w:pPr>
              <w:spacing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515" w:type="dxa"/>
          </w:tcPr>
          <w:p w14:paraId="2B92BADE" w14:textId="77777777" w:rsidR="007659AA" w:rsidRPr="006B13B1" w:rsidRDefault="007659AA" w:rsidP="00BB464D">
            <w:pPr>
              <w:spacing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698" w:type="dxa"/>
          </w:tcPr>
          <w:p w14:paraId="24E5EC53" w14:textId="2AEEF0A5" w:rsidR="007659AA" w:rsidRPr="006B13B1" w:rsidRDefault="007659AA" w:rsidP="00BB464D">
            <w:pPr>
              <w:spacing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673" w:type="dxa"/>
          </w:tcPr>
          <w:p w14:paraId="23A802B2" w14:textId="77777777" w:rsidR="007659AA" w:rsidRPr="006B13B1" w:rsidRDefault="007659AA" w:rsidP="00BB464D">
            <w:pPr>
              <w:spacing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711" w:type="dxa"/>
          </w:tcPr>
          <w:p w14:paraId="7F7C38A2" w14:textId="77777777" w:rsidR="007659AA" w:rsidRPr="006B13B1" w:rsidRDefault="007659AA" w:rsidP="00BB464D">
            <w:pPr>
              <w:spacing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03C363E3" w14:textId="77777777" w:rsidR="009448E8" w:rsidRPr="006B13B1" w:rsidRDefault="00F51763" w:rsidP="009448E8">
      <w:pPr>
        <w:tabs>
          <w:tab w:val="left" w:pos="1470"/>
        </w:tabs>
        <w:spacing w:after="0" w:line="360" w:lineRule="auto"/>
        <w:jc w:val="both"/>
        <w:rPr>
          <w:rFonts w:cs="Calibri"/>
          <w:b/>
          <w:color w:val="000000" w:themeColor="text1"/>
          <w:sz w:val="24"/>
          <w:szCs w:val="24"/>
        </w:rPr>
      </w:pPr>
      <w:r w:rsidRPr="006B13B1">
        <w:rPr>
          <w:rFonts w:cs="Calibri"/>
          <w:b/>
          <w:color w:val="000000" w:themeColor="text1"/>
          <w:sz w:val="24"/>
          <w:szCs w:val="24"/>
        </w:rPr>
        <w:tab/>
      </w:r>
    </w:p>
    <w:p w14:paraId="0CCB4776" w14:textId="52EBC44A" w:rsidR="00F51763" w:rsidRPr="006B13B1" w:rsidRDefault="00B53D0D" w:rsidP="009448E8">
      <w:pPr>
        <w:tabs>
          <w:tab w:val="left" w:pos="1470"/>
        </w:tabs>
        <w:spacing w:after="0" w:line="360" w:lineRule="auto"/>
        <w:jc w:val="both"/>
        <w:rPr>
          <w:rFonts w:cs="Calibri"/>
          <w:b/>
          <w:sz w:val="24"/>
          <w:szCs w:val="24"/>
        </w:rPr>
      </w:pPr>
      <w:r w:rsidRPr="006B13B1">
        <w:rPr>
          <w:rFonts w:cs="Calibri"/>
          <w:b/>
          <w:sz w:val="24"/>
          <w:szCs w:val="24"/>
        </w:rPr>
        <w:t>5. GLOSARIO DE TÉRMINOS</w:t>
      </w:r>
    </w:p>
    <w:p w14:paraId="2762EED0" w14:textId="77777777" w:rsidR="006B13B1" w:rsidRPr="006B13B1" w:rsidRDefault="006B13B1" w:rsidP="006B13B1">
      <w:pPr>
        <w:pStyle w:val="NormalWeb"/>
        <w:numPr>
          <w:ilvl w:val="0"/>
          <w:numId w:val="33"/>
        </w:numPr>
        <w:rPr>
          <w:rFonts w:ascii="Calibri" w:hAnsi="Calibri" w:cs="Calibri"/>
        </w:rPr>
      </w:pPr>
      <w:r w:rsidRPr="006B13B1">
        <w:rPr>
          <w:rStyle w:val="Textoennegrita"/>
          <w:rFonts w:ascii="Calibri" w:hAnsi="Calibri" w:cs="Calibri"/>
        </w:rPr>
        <w:t>Etiqueta (Tag)</w:t>
      </w:r>
      <w:r w:rsidRPr="006B13B1">
        <w:rPr>
          <w:rFonts w:ascii="Calibri" w:hAnsi="Calibri" w:cs="Calibri"/>
        </w:rPr>
        <w:t>:</w:t>
      </w:r>
    </w:p>
    <w:p w14:paraId="19706BD2" w14:textId="77777777" w:rsidR="006B13B1" w:rsidRPr="006B13B1" w:rsidRDefault="006B13B1" w:rsidP="006B13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 xml:space="preserve">Elemento del lenguaje HTML utilizado para definir la estructura y contenido de un documento web. Ejemplo: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&lt;p&gt;</w:t>
      </w:r>
      <w:r w:rsidRPr="006B13B1">
        <w:rPr>
          <w:rFonts w:cs="Calibri"/>
          <w:sz w:val="24"/>
          <w:szCs w:val="24"/>
        </w:rPr>
        <w:t xml:space="preserve">,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&lt;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div</w:t>
      </w:r>
      <w:proofErr w:type="spellEnd"/>
      <w:r w:rsidRPr="006B13B1">
        <w:rPr>
          <w:rStyle w:val="CdigoHTML"/>
          <w:rFonts w:ascii="Calibri" w:eastAsia="Calibri" w:hAnsi="Calibri" w:cs="Calibri"/>
          <w:sz w:val="24"/>
          <w:szCs w:val="24"/>
        </w:rPr>
        <w:t>&gt;</w:t>
      </w:r>
      <w:r w:rsidRPr="006B13B1">
        <w:rPr>
          <w:rFonts w:cs="Calibri"/>
          <w:sz w:val="24"/>
          <w:szCs w:val="24"/>
        </w:rPr>
        <w:t xml:space="preserve">,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&lt;a&gt;</w:t>
      </w:r>
      <w:r w:rsidRPr="006B13B1">
        <w:rPr>
          <w:rFonts w:cs="Calibri"/>
          <w:sz w:val="24"/>
          <w:szCs w:val="24"/>
        </w:rPr>
        <w:t>.</w:t>
      </w:r>
    </w:p>
    <w:p w14:paraId="08E50AFE" w14:textId="77777777" w:rsidR="006B13B1" w:rsidRPr="006B13B1" w:rsidRDefault="006B13B1" w:rsidP="006B13B1">
      <w:pPr>
        <w:pStyle w:val="NormalWeb"/>
        <w:numPr>
          <w:ilvl w:val="0"/>
          <w:numId w:val="33"/>
        </w:numPr>
        <w:rPr>
          <w:rFonts w:ascii="Calibri" w:hAnsi="Calibri" w:cs="Calibri"/>
        </w:rPr>
      </w:pPr>
      <w:r w:rsidRPr="006B13B1">
        <w:rPr>
          <w:rStyle w:val="Textoennegrita"/>
          <w:rFonts w:ascii="Calibri" w:hAnsi="Calibri" w:cs="Calibri"/>
        </w:rPr>
        <w:t>Atributo (</w:t>
      </w:r>
      <w:proofErr w:type="spellStart"/>
      <w:r w:rsidRPr="006B13B1">
        <w:rPr>
          <w:rStyle w:val="Textoennegrita"/>
          <w:rFonts w:ascii="Calibri" w:hAnsi="Calibri" w:cs="Calibri"/>
        </w:rPr>
        <w:t>Attribute</w:t>
      </w:r>
      <w:proofErr w:type="spellEnd"/>
      <w:r w:rsidRPr="006B13B1">
        <w:rPr>
          <w:rStyle w:val="Textoennegrita"/>
          <w:rFonts w:ascii="Calibri" w:hAnsi="Calibri" w:cs="Calibri"/>
        </w:rPr>
        <w:t>)</w:t>
      </w:r>
      <w:r w:rsidRPr="006B13B1">
        <w:rPr>
          <w:rFonts w:ascii="Calibri" w:hAnsi="Calibri" w:cs="Calibri"/>
        </w:rPr>
        <w:t>:</w:t>
      </w:r>
    </w:p>
    <w:p w14:paraId="55E3727C" w14:textId="77777777" w:rsidR="006B13B1" w:rsidRPr="006B13B1" w:rsidRDefault="006B13B1" w:rsidP="006B13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 xml:space="preserve">Propiedad adicional que se puede agregar a una etiqueta HTML para definir sus características. Ejemplo: 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href</w:t>
      </w:r>
      <w:proofErr w:type="spellEnd"/>
      <w:r w:rsidRPr="006B13B1">
        <w:rPr>
          <w:rFonts w:cs="Calibri"/>
          <w:sz w:val="24"/>
          <w:szCs w:val="24"/>
        </w:rPr>
        <w:t xml:space="preserve"> en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 xml:space="preserve">&lt;a 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href</w:t>
      </w:r>
      <w:proofErr w:type="spellEnd"/>
      <w:r w:rsidRPr="006B13B1">
        <w:rPr>
          <w:rStyle w:val="CdigoHTML"/>
          <w:rFonts w:ascii="Calibri" w:eastAsia="Calibri" w:hAnsi="Calibri" w:cs="Calibri"/>
          <w:sz w:val="24"/>
          <w:szCs w:val="24"/>
        </w:rPr>
        <w:t>="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url</w:t>
      </w:r>
      <w:proofErr w:type="spellEnd"/>
      <w:r w:rsidRPr="006B13B1">
        <w:rPr>
          <w:rStyle w:val="CdigoHTML"/>
          <w:rFonts w:ascii="Calibri" w:eastAsia="Calibri" w:hAnsi="Calibri" w:cs="Calibri"/>
          <w:sz w:val="24"/>
          <w:szCs w:val="24"/>
        </w:rPr>
        <w:t>"&gt;</w:t>
      </w:r>
      <w:r w:rsidRPr="006B13B1">
        <w:rPr>
          <w:rFonts w:cs="Calibri"/>
          <w:sz w:val="24"/>
          <w:szCs w:val="24"/>
        </w:rPr>
        <w:t>.</w:t>
      </w:r>
    </w:p>
    <w:p w14:paraId="11ABF271" w14:textId="77777777" w:rsidR="006B13B1" w:rsidRPr="006B13B1" w:rsidRDefault="006B13B1" w:rsidP="006B13B1">
      <w:pPr>
        <w:pStyle w:val="NormalWeb"/>
        <w:numPr>
          <w:ilvl w:val="0"/>
          <w:numId w:val="33"/>
        </w:numPr>
        <w:rPr>
          <w:rFonts w:ascii="Calibri" w:hAnsi="Calibri" w:cs="Calibri"/>
        </w:rPr>
      </w:pPr>
      <w:r w:rsidRPr="006B13B1">
        <w:rPr>
          <w:rStyle w:val="Textoennegrita"/>
          <w:rFonts w:ascii="Calibri" w:hAnsi="Calibri" w:cs="Calibri"/>
        </w:rPr>
        <w:t>Elemento (</w:t>
      </w:r>
      <w:proofErr w:type="spellStart"/>
      <w:r w:rsidRPr="006B13B1">
        <w:rPr>
          <w:rStyle w:val="Textoennegrita"/>
          <w:rFonts w:ascii="Calibri" w:hAnsi="Calibri" w:cs="Calibri"/>
        </w:rPr>
        <w:t>Element</w:t>
      </w:r>
      <w:proofErr w:type="spellEnd"/>
      <w:r w:rsidRPr="006B13B1">
        <w:rPr>
          <w:rStyle w:val="Textoennegrita"/>
          <w:rFonts w:ascii="Calibri" w:hAnsi="Calibri" w:cs="Calibri"/>
        </w:rPr>
        <w:t>)</w:t>
      </w:r>
      <w:r w:rsidRPr="006B13B1">
        <w:rPr>
          <w:rFonts w:ascii="Calibri" w:hAnsi="Calibri" w:cs="Calibri"/>
        </w:rPr>
        <w:t>:</w:t>
      </w:r>
    </w:p>
    <w:p w14:paraId="0C80820A" w14:textId="77777777" w:rsidR="006B13B1" w:rsidRPr="006B13B1" w:rsidRDefault="006B13B1" w:rsidP="006B13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 xml:space="preserve">Combinación de una etiqueta de apertura, contenido y una etiqueta de cierre. Ejemplo: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 xml:space="preserve">&lt;p&gt;Este es un </w:t>
      </w:r>
      <w:proofErr w:type="gram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párrafo.&lt;</w:t>
      </w:r>
      <w:proofErr w:type="gramEnd"/>
      <w:r w:rsidRPr="006B13B1">
        <w:rPr>
          <w:rStyle w:val="CdigoHTML"/>
          <w:rFonts w:ascii="Calibri" w:eastAsia="Calibri" w:hAnsi="Calibri" w:cs="Calibri"/>
          <w:sz w:val="24"/>
          <w:szCs w:val="24"/>
        </w:rPr>
        <w:t>/p&gt;</w:t>
      </w:r>
      <w:r w:rsidRPr="006B13B1">
        <w:rPr>
          <w:rFonts w:cs="Calibri"/>
          <w:sz w:val="24"/>
          <w:szCs w:val="24"/>
        </w:rPr>
        <w:t>.</w:t>
      </w:r>
    </w:p>
    <w:p w14:paraId="39097AD2" w14:textId="77777777" w:rsidR="006B13B1" w:rsidRPr="006B13B1" w:rsidRDefault="006B13B1" w:rsidP="006B13B1">
      <w:pPr>
        <w:pStyle w:val="NormalWeb"/>
        <w:numPr>
          <w:ilvl w:val="0"/>
          <w:numId w:val="33"/>
        </w:numPr>
        <w:rPr>
          <w:rFonts w:ascii="Calibri" w:hAnsi="Calibri" w:cs="Calibri"/>
        </w:rPr>
      </w:pPr>
      <w:r w:rsidRPr="006B13B1">
        <w:rPr>
          <w:rStyle w:val="Textoennegrita"/>
          <w:rFonts w:ascii="Calibri" w:hAnsi="Calibri" w:cs="Calibri"/>
        </w:rPr>
        <w:t>Anidamiento (</w:t>
      </w:r>
      <w:proofErr w:type="spellStart"/>
      <w:r w:rsidRPr="006B13B1">
        <w:rPr>
          <w:rStyle w:val="Textoennegrita"/>
          <w:rFonts w:ascii="Calibri" w:hAnsi="Calibri" w:cs="Calibri"/>
        </w:rPr>
        <w:t>Nesting</w:t>
      </w:r>
      <w:proofErr w:type="spellEnd"/>
      <w:r w:rsidRPr="006B13B1">
        <w:rPr>
          <w:rStyle w:val="Textoennegrita"/>
          <w:rFonts w:ascii="Calibri" w:hAnsi="Calibri" w:cs="Calibri"/>
        </w:rPr>
        <w:t>)</w:t>
      </w:r>
      <w:r w:rsidRPr="006B13B1">
        <w:rPr>
          <w:rFonts w:ascii="Calibri" w:hAnsi="Calibri" w:cs="Calibri"/>
        </w:rPr>
        <w:t>:</w:t>
      </w:r>
    </w:p>
    <w:p w14:paraId="3BB9A52D" w14:textId="77777777" w:rsidR="006B13B1" w:rsidRPr="006B13B1" w:rsidRDefault="006B13B1" w:rsidP="006B13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 xml:space="preserve">Práctica de colocar elementos HTML dentro de otros elementos. Ejemplo: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&lt;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div</w:t>
      </w:r>
      <w:proofErr w:type="spellEnd"/>
      <w:r w:rsidRPr="006B13B1">
        <w:rPr>
          <w:rStyle w:val="CdigoHTML"/>
          <w:rFonts w:ascii="Calibri" w:eastAsia="Calibri" w:hAnsi="Calibri" w:cs="Calibri"/>
          <w:sz w:val="24"/>
          <w:szCs w:val="24"/>
        </w:rPr>
        <w:t>&gt;&lt;p&gt;Texto&lt;/p&gt;&lt;/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div</w:t>
      </w:r>
      <w:proofErr w:type="spellEnd"/>
      <w:r w:rsidRPr="006B13B1">
        <w:rPr>
          <w:rStyle w:val="CdigoHTML"/>
          <w:rFonts w:ascii="Calibri" w:eastAsia="Calibri" w:hAnsi="Calibri" w:cs="Calibri"/>
          <w:sz w:val="24"/>
          <w:szCs w:val="24"/>
        </w:rPr>
        <w:t>&gt;</w:t>
      </w:r>
      <w:r w:rsidRPr="006B13B1">
        <w:rPr>
          <w:rFonts w:cs="Calibri"/>
          <w:sz w:val="24"/>
          <w:szCs w:val="24"/>
        </w:rPr>
        <w:t>.</w:t>
      </w:r>
    </w:p>
    <w:p w14:paraId="5C0295D9" w14:textId="77777777" w:rsidR="006B13B1" w:rsidRPr="006B13B1" w:rsidRDefault="006B13B1" w:rsidP="006B13B1">
      <w:pPr>
        <w:pStyle w:val="NormalWeb"/>
        <w:numPr>
          <w:ilvl w:val="0"/>
          <w:numId w:val="33"/>
        </w:numPr>
        <w:rPr>
          <w:rFonts w:ascii="Calibri" w:hAnsi="Calibri" w:cs="Calibri"/>
        </w:rPr>
      </w:pPr>
      <w:r w:rsidRPr="006B13B1">
        <w:rPr>
          <w:rStyle w:val="Textoennegrita"/>
          <w:rFonts w:ascii="Calibri" w:hAnsi="Calibri" w:cs="Calibri"/>
        </w:rPr>
        <w:t>DOM (</w:t>
      </w:r>
      <w:proofErr w:type="spellStart"/>
      <w:r w:rsidRPr="006B13B1">
        <w:rPr>
          <w:rStyle w:val="Textoennegrita"/>
          <w:rFonts w:ascii="Calibri" w:hAnsi="Calibri" w:cs="Calibri"/>
        </w:rPr>
        <w:t>Document</w:t>
      </w:r>
      <w:proofErr w:type="spellEnd"/>
      <w:r w:rsidRPr="006B13B1">
        <w:rPr>
          <w:rStyle w:val="Textoennegrita"/>
          <w:rFonts w:ascii="Calibri" w:hAnsi="Calibri" w:cs="Calibri"/>
        </w:rPr>
        <w:t xml:space="preserve"> </w:t>
      </w:r>
      <w:proofErr w:type="spellStart"/>
      <w:r w:rsidRPr="006B13B1">
        <w:rPr>
          <w:rStyle w:val="Textoennegrita"/>
          <w:rFonts w:ascii="Calibri" w:hAnsi="Calibri" w:cs="Calibri"/>
        </w:rPr>
        <w:t>Object</w:t>
      </w:r>
      <w:proofErr w:type="spellEnd"/>
      <w:r w:rsidRPr="006B13B1">
        <w:rPr>
          <w:rStyle w:val="Textoennegrita"/>
          <w:rFonts w:ascii="Calibri" w:hAnsi="Calibri" w:cs="Calibri"/>
        </w:rPr>
        <w:t xml:space="preserve"> </w:t>
      </w:r>
      <w:proofErr w:type="spellStart"/>
      <w:r w:rsidRPr="006B13B1">
        <w:rPr>
          <w:rStyle w:val="Textoennegrita"/>
          <w:rFonts w:ascii="Calibri" w:hAnsi="Calibri" w:cs="Calibri"/>
        </w:rPr>
        <w:t>Model</w:t>
      </w:r>
      <w:proofErr w:type="spellEnd"/>
      <w:r w:rsidRPr="006B13B1">
        <w:rPr>
          <w:rStyle w:val="Textoennegrita"/>
          <w:rFonts w:ascii="Calibri" w:hAnsi="Calibri" w:cs="Calibri"/>
        </w:rPr>
        <w:t>)</w:t>
      </w:r>
      <w:r w:rsidRPr="006B13B1">
        <w:rPr>
          <w:rFonts w:ascii="Calibri" w:hAnsi="Calibri" w:cs="Calibri"/>
        </w:rPr>
        <w:t>:</w:t>
      </w:r>
    </w:p>
    <w:p w14:paraId="6A3B9240" w14:textId="77777777" w:rsidR="006B13B1" w:rsidRPr="006B13B1" w:rsidRDefault="006B13B1" w:rsidP="006B13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lastRenderedPageBreak/>
        <w:t>Representación en árbol del documento HTML que permite a los lenguajes de programación interactuar y modificar su estructura y contenido.</w:t>
      </w:r>
    </w:p>
    <w:p w14:paraId="0A669B16" w14:textId="77777777" w:rsidR="006B13B1" w:rsidRPr="006B13B1" w:rsidRDefault="006B13B1" w:rsidP="006B13B1">
      <w:pPr>
        <w:pStyle w:val="NormalWeb"/>
        <w:numPr>
          <w:ilvl w:val="0"/>
          <w:numId w:val="33"/>
        </w:numPr>
        <w:rPr>
          <w:rFonts w:ascii="Calibri" w:hAnsi="Calibri" w:cs="Calibri"/>
        </w:rPr>
      </w:pPr>
      <w:r w:rsidRPr="006B13B1">
        <w:rPr>
          <w:rStyle w:val="Textoennegrita"/>
          <w:rFonts w:ascii="Calibri" w:hAnsi="Calibri" w:cs="Calibri"/>
        </w:rPr>
        <w:t xml:space="preserve">Atributo Global (Global </w:t>
      </w:r>
      <w:proofErr w:type="spellStart"/>
      <w:r w:rsidRPr="006B13B1">
        <w:rPr>
          <w:rStyle w:val="Textoennegrita"/>
          <w:rFonts w:ascii="Calibri" w:hAnsi="Calibri" w:cs="Calibri"/>
        </w:rPr>
        <w:t>Attribute</w:t>
      </w:r>
      <w:proofErr w:type="spellEnd"/>
      <w:r w:rsidRPr="006B13B1">
        <w:rPr>
          <w:rStyle w:val="Textoennegrita"/>
          <w:rFonts w:ascii="Calibri" w:hAnsi="Calibri" w:cs="Calibri"/>
        </w:rPr>
        <w:t>)</w:t>
      </w:r>
      <w:r w:rsidRPr="006B13B1">
        <w:rPr>
          <w:rFonts w:ascii="Calibri" w:hAnsi="Calibri" w:cs="Calibri"/>
        </w:rPr>
        <w:t>:</w:t>
      </w:r>
    </w:p>
    <w:p w14:paraId="1D585BCF" w14:textId="77777777" w:rsidR="006B13B1" w:rsidRPr="006B13B1" w:rsidRDefault="006B13B1" w:rsidP="006B13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 xml:space="preserve">Atributo que puede ser utilizado en cualquier elemento HTML. Ejemplo: 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class</w:t>
      </w:r>
      <w:proofErr w:type="spellEnd"/>
      <w:r w:rsidRPr="006B13B1">
        <w:rPr>
          <w:rFonts w:cs="Calibri"/>
          <w:sz w:val="24"/>
          <w:szCs w:val="24"/>
        </w:rPr>
        <w:t xml:space="preserve">,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id</w:t>
      </w:r>
      <w:r w:rsidRPr="006B13B1">
        <w:rPr>
          <w:rFonts w:cs="Calibri"/>
          <w:sz w:val="24"/>
          <w:szCs w:val="24"/>
        </w:rPr>
        <w:t xml:space="preserve">, 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style</w:t>
      </w:r>
      <w:proofErr w:type="spellEnd"/>
      <w:r w:rsidRPr="006B13B1">
        <w:rPr>
          <w:rFonts w:cs="Calibri"/>
          <w:sz w:val="24"/>
          <w:szCs w:val="24"/>
        </w:rPr>
        <w:t>.</w:t>
      </w:r>
    </w:p>
    <w:p w14:paraId="61C6CC3E" w14:textId="77777777" w:rsidR="006B13B1" w:rsidRPr="006B13B1" w:rsidRDefault="006B13B1" w:rsidP="006B13B1">
      <w:pPr>
        <w:pStyle w:val="NormalWeb"/>
        <w:numPr>
          <w:ilvl w:val="0"/>
          <w:numId w:val="33"/>
        </w:numPr>
        <w:rPr>
          <w:rFonts w:ascii="Calibri" w:hAnsi="Calibri" w:cs="Calibri"/>
        </w:rPr>
      </w:pPr>
      <w:r w:rsidRPr="006B13B1">
        <w:rPr>
          <w:rStyle w:val="Textoennegrita"/>
          <w:rFonts w:ascii="Calibri" w:hAnsi="Calibri" w:cs="Calibri"/>
        </w:rPr>
        <w:t>Metadatos (</w:t>
      </w:r>
      <w:proofErr w:type="spellStart"/>
      <w:r w:rsidRPr="006B13B1">
        <w:rPr>
          <w:rStyle w:val="Textoennegrita"/>
          <w:rFonts w:ascii="Calibri" w:hAnsi="Calibri" w:cs="Calibri"/>
        </w:rPr>
        <w:t>Metadata</w:t>
      </w:r>
      <w:proofErr w:type="spellEnd"/>
      <w:r w:rsidRPr="006B13B1">
        <w:rPr>
          <w:rStyle w:val="Textoennegrita"/>
          <w:rFonts w:ascii="Calibri" w:hAnsi="Calibri" w:cs="Calibri"/>
        </w:rPr>
        <w:t>)</w:t>
      </w:r>
      <w:r w:rsidRPr="006B13B1">
        <w:rPr>
          <w:rFonts w:ascii="Calibri" w:hAnsi="Calibri" w:cs="Calibri"/>
        </w:rPr>
        <w:t>:</w:t>
      </w:r>
    </w:p>
    <w:p w14:paraId="229661A2" w14:textId="77777777" w:rsidR="006B13B1" w:rsidRPr="006B13B1" w:rsidRDefault="006B13B1" w:rsidP="006B13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 xml:space="preserve">Información sobre los datos del documento, usualmente ubicada en la sección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&lt;head&gt;</w:t>
      </w:r>
      <w:r w:rsidRPr="006B13B1">
        <w:rPr>
          <w:rFonts w:cs="Calibri"/>
          <w:sz w:val="24"/>
          <w:szCs w:val="24"/>
        </w:rPr>
        <w:t xml:space="preserve">. Ejemplo: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 xml:space="preserve">&lt;meta 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charset</w:t>
      </w:r>
      <w:proofErr w:type="spellEnd"/>
      <w:r w:rsidRPr="006B13B1">
        <w:rPr>
          <w:rStyle w:val="CdigoHTML"/>
          <w:rFonts w:ascii="Calibri" w:eastAsia="Calibri" w:hAnsi="Calibri" w:cs="Calibri"/>
          <w:sz w:val="24"/>
          <w:szCs w:val="24"/>
        </w:rPr>
        <w:t>="UTF-8"&gt;</w:t>
      </w:r>
      <w:r w:rsidRPr="006B13B1">
        <w:rPr>
          <w:rFonts w:cs="Calibri"/>
          <w:sz w:val="24"/>
          <w:szCs w:val="24"/>
        </w:rPr>
        <w:t>.</w:t>
      </w:r>
    </w:p>
    <w:p w14:paraId="7E2C4808" w14:textId="77777777" w:rsidR="006B13B1" w:rsidRPr="006B13B1" w:rsidRDefault="006B13B1" w:rsidP="006B13B1">
      <w:pPr>
        <w:pStyle w:val="NormalWeb"/>
        <w:numPr>
          <w:ilvl w:val="0"/>
          <w:numId w:val="33"/>
        </w:numPr>
        <w:rPr>
          <w:rFonts w:ascii="Calibri" w:hAnsi="Calibri" w:cs="Calibri"/>
        </w:rPr>
      </w:pPr>
      <w:r w:rsidRPr="006B13B1">
        <w:rPr>
          <w:rStyle w:val="Textoennegrita"/>
          <w:rFonts w:ascii="Calibri" w:hAnsi="Calibri" w:cs="Calibri"/>
        </w:rPr>
        <w:t>Formularios (</w:t>
      </w:r>
      <w:proofErr w:type="spellStart"/>
      <w:r w:rsidRPr="006B13B1">
        <w:rPr>
          <w:rStyle w:val="Textoennegrita"/>
          <w:rFonts w:ascii="Calibri" w:hAnsi="Calibri" w:cs="Calibri"/>
        </w:rPr>
        <w:t>Forms</w:t>
      </w:r>
      <w:proofErr w:type="spellEnd"/>
      <w:r w:rsidRPr="006B13B1">
        <w:rPr>
          <w:rStyle w:val="Textoennegrita"/>
          <w:rFonts w:ascii="Calibri" w:hAnsi="Calibri" w:cs="Calibri"/>
        </w:rPr>
        <w:t>)</w:t>
      </w:r>
      <w:r w:rsidRPr="006B13B1">
        <w:rPr>
          <w:rFonts w:ascii="Calibri" w:hAnsi="Calibri" w:cs="Calibri"/>
        </w:rPr>
        <w:t>:</w:t>
      </w:r>
    </w:p>
    <w:p w14:paraId="03D4665A" w14:textId="77777777" w:rsidR="006B13B1" w:rsidRPr="006B13B1" w:rsidRDefault="006B13B1" w:rsidP="006B13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 xml:space="preserve">Estructuras de entrada de datos del usuario definidas con la etiqueta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&lt;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form</w:t>
      </w:r>
      <w:proofErr w:type="spellEnd"/>
      <w:r w:rsidRPr="006B13B1">
        <w:rPr>
          <w:rStyle w:val="CdigoHTML"/>
          <w:rFonts w:ascii="Calibri" w:eastAsia="Calibri" w:hAnsi="Calibri" w:cs="Calibri"/>
          <w:sz w:val="24"/>
          <w:szCs w:val="24"/>
        </w:rPr>
        <w:t>&gt;</w:t>
      </w:r>
      <w:r w:rsidRPr="006B13B1">
        <w:rPr>
          <w:rFonts w:cs="Calibri"/>
          <w:sz w:val="24"/>
          <w:szCs w:val="24"/>
        </w:rPr>
        <w:t xml:space="preserve">. Incluyen elementos como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&lt;input&gt;</w:t>
      </w:r>
      <w:r w:rsidRPr="006B13B1">
        <w:rPr>
          <w:rFonts w:cs="Calibri"/>
          <w:sz w:val="24"/>
          <w:szCs w:val="24"/>
        </w:rPr>
        <w:t xml:space="preserve">,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&lt;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textarea</w:t>
      </w:r>
      <w:proofErr w:type="spellEnd"/>
      <w:r w:rsidRPr="006B13B1">
        <w:rPr>
          <w:rStyle w:val="CdigoHTML"/>
          <w:rFonts w:ascii="Calibri" w:eastAsia="Calibri" w:hAnsi="Calibri" w:cs="Calibri"/>
          <w:sz w:val="24"/>
          <w:szCs w:val="24"/>
        </w:rPr>
        <w:t>&gt;</w:t>
      </w:r>
      <w:r w:rsidRPr="006B13B1">
        <w:rPr>
          <w:rFonts w:cs="Calibri"/>
          <w:sz w:val="24"/>
          <w:szCs w:val="24"/>
        </w:rPr>
        <w:t xml:space="preserve">,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&lt;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button</w:t>
      </w:r>
      <w:proofErr w:type="spellEnd"/>
      <w:r w:rsidRPr="006B13B1">
        <w:rPr>
          <w:rStyle w:val="CdigoHTML"/>
          <w:rFonts w:ascii="Calibri" w:eastAsia="Calibri" w:hAnsi="Calibri" w:cs="Calibri"/>
          <w:sz w:val="24"/>
          <w:szCs w:val="24"/>
        </w:rPr>
        <w:t>&gt;</w:t>
      </w:r>
      <w:r w:rsidRPr="006B13B1">
        <w:rPr>
          <w:rFonts w:cs="Calibri"/>
          <w:sz w:val="24"/>
          <w:szCs w:val="24"/>
        </w:rPr>
        <w:t>.</w:t>
      </w:r>
    </w:p>
    <w:p w14:paraId="06673F86" w14:textId="77777777" w:rsidR="006B13B1" w:rsidRPr="006B13B1" w:rsidRDefault="006B13B1" w:rsidP="006B13B1">
      <w:pPr>
        <w:pStyle w:val="NormalWeb"/>
        <w:numPr>
          <w:ilvl w:val="0"/>
          <w:numId w:val="33"/>
        </w:numPr>
        <w:rPr>
          <w:rFonts w:ascii="Calibri" w:hAnsi="Calibri" w:cs="Calibri"/>
        </w:rPr>
      </w:pPr>
      <w:r w:rsidRPr="006B13B1">
        <w:rPr>
          <w:rStyle w:val="Textoennegrita"/>
          <w:rFonts w:ascii="Calibri" w:hAnsi="Calibri" w:cs="Calibri"/>
        </w:rPr>
        <w:t>Enlace (Link)</w:t>
      </w:r>
      <w:r w:rsidRPr="006B13B1">
        <w:rPr>
          <w:rFonts w:ascii="Calibri" w:hAnsi="Calibri" w:cs="Calibri"/>
        </w:rPr>
        <w:t>:</w:t>
      </w:r>
    </w:p>
    <w:p w14:paraId="41FCAD54" w14:textId="77777777" w:rsidR="006B13B1" w:rsidRPr="006B13B1" w:rsidRDefault="006B13B1" w:rsidP="006B13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 xml:space="preserve">Elemento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&lt;a&gt;</w:t>
      </w:r>
      <w:r w:rsidRPr="006B13B1">
        <w:rPr>
          <w:rFonts w:cs="Calibri"/>
          <w:sz w:val="24"/>
          <w:szCs w:val="24"/>
        </w:rPr>
        <w:t xml:space="preserve"> utilizado para crear hipervínculos a otras páginas o recursos.</w:t>
      </w:r>
    </w:p>
    <w:p w14:paraId="15924B75" w14:textId="77777777" w:rsidR="006B13B1" w:rsidRPr="006B13B1" w:rsidRDefault="006B13B1" w:rsidP="006B13B1">
      <w:pPr>
        <w:pStyle w:val="NormalWeb"/>
        <w:numPr>
          <w:ilvl w:val="0"/>
          <w:numId w:val="33"/>
        </w:numPr>
        <w:rPr>
          <w:rFonts w:ascii="Calibri" w:hAnsi="Calibri" w:cs="Calibri"/>
        </w:rPr>
      </w:pPr>
      <w:r w:rsidRPr="006B13B1">
        <w:rPr>
          <w:rStyle w:val="Textoennegrita"/>
          <w:rFonts w:ascii="Calibri" w:hAnsi="Calibri" w:cs="Calibri"/>
        </w:rPr>
        <w:t>Comentario (</w:t>
      </w:r>
      <w:proofErr w:type="spellStart"/>
      <w:r w:rsidRPr="006B13B1">
        <w:rPr>
          <w:rStyle w:val="Textoennegrita"/>
          <w:rFonts w:ascii="Calibri" w:hAnsi="Calibri" w:cs="Calibri"/>
        </w:rPr>
        <w:t>Comment</w:t>
      </w:r>
      <w:proofErr w:type="spellEnd"/>
      <w:r w:rsidRPr="006B13B1">
        <w:rPr>
          <w:rStyle w:val="Textoennegrita"/>
          <w:rFonts w:ascii="Calibri" w:hAnsi="Calibri" w:cs="Calibri"/>
        </w:rPr>
        <w:t>)</w:t>
      </w:r>
      <w:r w:rsidRPr="006B13B1">
        <w:rPr>
          <w:rFonts w:ascii="Calibri" w:hAnsi="Calibri" w:cs="Calibri"/>
        </w:rPr>
        <w:t>:</w:t>
      </w:r>
    </w:p>
    <w:p w14:paraId="2865761C" w14:textId="77777777" w:rsidR="006B13B1" w:rsidRPr="006B13B1" w:rsidRDefault="006B13B1" w:rsidP="006B13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 xml:space="preserve">Texto dentro de </w:t>
      </w:r>
      <w:proofErr w:type="gram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&lt;!--</w:t>
      </w:r>
      <w:proofErr w:type="gramEnd"/>
      <w:r w:rsidRPr="006B13B1">
        <w:rPr>
          <w:rStyle w:val="CdigoHTML"/>
          <w:rFonts w:ascii="Calibri" w:eastAsia="Calibri" w:hAnsi="Calibri" w:cs="Calibri"/>
          <w:sz w:val="24"/>
          <w:szCs w:val="24"/>
        </w:rPr>
        <w:t xml:space="preserve"> --&gt;</w:t>
      </w:r>
      <w:r w:rsidRPr="006B13B1">
        <w:rPr>
          <w:rFonts w:cs="Calibri"/>
          <w:sz w:val="24"/>
          <w:szCs w:val="24"/>
        </w:rPr>
        <w:t xml:space="preserve"> que no es visible en el navegador y es utilizado para dejar notas en el código.</w:t>
      </w:r>
    </w:p>
    <w:p w14:paraId="5770E943" w14:textId="77777777" w:rsidR="006B13B1" w:rsidRPr="006B13B1" w:rsidRDefault="006B13B1" w:rsidP="006B13B1">
      <w:pPr>
        <w:pStyle w:val="Ttulo3"/>
        <w:rPr>
          <w:rFonts w:ascii="Calibri" w:hAnsi="Calibri" w:cs="Calibri"/>
          <w:sz w:val="24"/>
          <w:szCs w:val="24"/>
        </w:rPr>
      </w:pPr>
      <w:r w:rsidRPr="006B13B1">
        <w:rPr>
          <w:rFonts w:ascii="Calibri" w:hAnsi="Calibri" w:cs="Calibri"/>
          <w:sz w:val="24"/>
          <w:szCs w:val="24"/>
        </w:rPr>
        <w:t>Glosario de Términos de CSS</w:t>
      </w:r>
    </w:p>
    <w:p w14:paraId="21B1880F" w14:textId="77777777" w:rsidR="006B13B1" w:rsidRPr="006B13B1" w:rsidRDefault="006B13B1" w:rsidP="006B13B1">
      <w:pPr>
        <w:pStyle w:val="NormalWeb"/>
        <w:numPr>
          <w:ilvl w:val="0"/>
          <w:numId w:val="34"/>
        </w:numPr>
        <w:rPr>
          <w:rFonts w:ascii="Calibri" w:hAnsi="Calibri" w:cs="Calibri"/>
        </w:rPr>
      </w:pPr>
      <w:r w:rsidRPr="006B13B1">
        <w:rPr>
          <w:rStyle w:val="Textoennegrita"/>
          <w:rFonts w:ascii="Calibri" w:hAnsi="Calibri" w:cs="Calibri"/>
        </w:rPr>
        <w:t>Selector</w:t>
      </w:r>
      <w:r w:rsidRPr="006B13B1">
        <w:rPr>
          <w:rFonts w:ascii="Calibri" w:hAnsi="Calibri" w:cs="Calibri"/>
        </w:rPr>
        <w:t>:</w:t>
      </w:r>
    </w:p>
    <w:p w14:paraId="32BD5D53" w14:textId="77777777" w:rsidR="006B13B1" w:rsidRPr="006B13B1" w:rsidRDefault="006B13B1" w:rsidP="006B13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 xml:space="preserve">Parte de una regla CSS que indica a qué elementos HTML se aplicarán los estilos. Ejemplo: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p</w:t>
      </w:r>
      <w:proofErr w:type="gramStart"/>
      <w:r w:rsidRPr="006B13B1">
        <w:rPr>
          <w:rFonts w:cs="Calibri"/>
          <w:sz w:val="24"/>
          <w:szCs w:val="24"/>
        </w:rPr>
        <w:t xml:space="preserve">,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.clase</w:t>
      </w:r>
      <w:proofErr w:type="gramEnd"/>
      <w:r w:rsidRPr="006B13B1">
        <w:rPr>
          <w:rFonts w:cs="Calibri"/>
          <w:sz w:val="24"/>
          <w:szCs w:val="24"/>
        </w:rPr>
        <w:t xml:space="preserve">,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#id</w:t>
      </w:r>
      <w:r w:rsidRPr="006B13B1">
        <w:rPr>
          <w:rFonts w:cs="Calibri"/>
          <w:sz w:val="24"/>
          <w:szCs w:val="24"/>
        </w:rPr>
        <w:t>.</w:t>
      </w:r>
    </w:p>
    <w:p w14:paraId="25B203A2" w14:textId="77777777" w:rsidR="006B13B1" w:rsidRPr="006B13B1" w:rsidRDefault="006B13B1" w:rsidP="006B13B1">
      <w:pPr>
        <w:pStyle w:val="NormalWeb"/>
        <w:numPr>
          <w:ilvl w:val="0"/>
          <w:numId w:val="34"/>
        </w:numPr>
        <w:rPr>
          <w:rFonts w:ascii="Calibri" w:hAnsi="Calibri" w:cs="Calibri"/>
        </w:rPr>
      </w:pPr>
      <w:r w:rsidRPr="006B13B1">
        <w:rPr>
          <w:rStyle w:val="Textoennegrita"/>
          <w:rFonts w:ascii="Calibri" w:hAnsi="Calibri" w:cs="Calibri"/>
        </w:rPr>
        <w:t>Propiedad (</w:t>
      </w:r>
      <w:proofErr w:type="spellStart"/>
      <w:r w:rsidRPr="006B13B1">
        <w:rPr>
          <w:rStyle w:val="Textoennegrita"/>
          <w:rFonts w:ascii="Calibri" w:hAnsi="Calibri" w:cs="Calibri"/>
        </w:rPr>
        <w:t>Property</w:t>
      </w:r>
      <w:proofErr w:type="spellEnd"/>
      <w:r w:rsidRPr="006B13B1">
        <w:rPr>
          <w:rStyle w:val="Textoennegrita"/>
          <w:rFonts w:ascii="Calibri" w:hAnsi="Calibri" w:cs="Calibri"/>
        </w:rPr>
        <w:t>)</w:t>
      </w:r>
      <w:r w:rsidRPr="006B13B1">
        <w:rPr>
          <w:rFonts w:ascii="Calibri" w:hAnsi="Calibri" w:cs="Calibri"/>
        </w:rPr>
        <w:t>:</w:t>
      </w:r>
    </w:p>
    <w:p w14:paraId="39422675" w14:textId="77777777" w:rsidR="006B13B1" w:rsidRPr="006B13B1" w:rsidRDefault="006B13B1" w:rsidP="006B13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 xml:space="preserve">Característica del estilo que se va a aplicar a un elemento HTML. Ejemplo: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color</w:t>
      </w:r>
      <w:r w:rsidRPr="006B13B1">
        <w:rPr>
          <w:rFonts w:cs="Calibri"/>
          <w:sz w:val="24"/>
          <w:szCs w:val="24"/>
        </w:rPr>
        <w:t xml:space="preserve">, 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font-size</w:t>
      </w:r>
      <w:proofErr w:type="spellEnd"/>
      <w:r w:rsidRPr="006B13B1">
        <w:rPr>
          <w:rFonts w:cs="Calibri"/>
          <w:sz w:val="24"/>
          <w:szCs w:val="24"/>
        </w:rPr>
        <w:t xml:space="preserve">, 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margin</w:t>
      </w:r>
      <w:proofErr w:type="spellEnd"/>
      <w:r w:rsidRPr="006B13B1">
        <w:rPr>
          <w:rFonts w:cs="Calibri"/>
          <w:sz w:val="24"/>
          <w:szCs w:val="24"/>
        </w:rPr>
        <w:t>.</w:t>
      </w:r>
    </w:p>
    <w:p w14:paraId="39CA30B8" w14:textId="77777777" w:rsidR="006B13B1" w:rsidRPr="006B13B1" w:rsidRDefault="006B13B1" w:rsidP="006B13B1">
      <w:pPr>
        <w:pStyle w:val="NormalWeb"/>
        <w:numPr>
          <w:ilvl w:val="0"/>
          <w:numId w:val="34"/>
        </w:numPr>
        <w:rPr>
          <w:rFonts w:ascii="Calibri" w:hAnsi="Calibri" w:cs="Calibri"/>
        </w:rPr>
      </w:pPr>
      <w:r w:rsidRPr="006B13B1">
        <w:rPr>
          <w:rStyle w:val="Textoennegrita"/>
          <w:rFonts w:ascii="Calibri" w:hAnsi="Calibri" w:cs="Calibri"/>
        </w:rPr>
        <w:t>Valor (</w:t>
      </w:r>
      <w:proofErr w:type="spellStart"/>
      <w:r w:rsidRPr="006B13B1">
        <w:rPr>
          <w:rStyle w:val="Textoennegrita"/>
          <w:rFonts w:ascii="Calibri" w:hAnsi="Calibri" w:cs="Calibri"/>
        </w:rPr>
        <w:t>Value</w:t>
      </w:r>
      <w:proofErr w:type="spellEnd"/>
      <w:r w:rsidRPr="006B13B1">
        <w:rPr>
          <w:rStyle w:val="Textoennegrita"/>
          <w:rFonts w:ascii="Calibri" w:hAnsi="Calibri" w:cs="Calibri"/>
        </w:rPr>
        <w:t>)</w:t>
      </w:r>
      <w:r w:rsidRPr="006B13B1">
        <w:rPr>
          <w:rFonts w:ascii="Calibri" w:hAnsi="Calibri" w:cs="Calibri"/>
        </w:rPr>
        <w:t>:</w:t>
      </w:r>
    </w:p>
    <w:p w14:paraId="1CBBD0FF" w14:textId="77777777" w:rsidR="006B13B1" w:rsidRPr="006B13B1" w:rsidRDefault="006B13B1" w:rsidP="006B13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 xml:space="preserve">Especificación del estilo que se aplicará a la propiedad. Ejemplo: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red</w:t>
      </w:r>
      <w:r w:rsidRPr="006B13B1">
        <w:rPr>
          <w:rFonts w:cs="Calibri"/>
          <w:sz w:val="24"/>
          <w:szCs w:val="24"/>
        </w:rPr>
        <w:t xml:space="preserve">,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16px</w:t>
      </w:r>
      <w:r w:rsidRPr="006B13B1">
        <w:rPr>
          <w:rFonts w:cs="Calibri"/>
          <w:sz w:val="24"/>
          <w:szCs w:val="24"/>
        </w:rPr>
        <w:t xml:space="preserve">,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auto</w:t>
      </w:r>
      <w:r w:rsidRPr="006B13B1">
        <w:rPr>
          <w:rFonts w:cs="Calibri"/>
          <w:sz w:val="24"/>
          <w:szCs w:val="24"/>
        </w:rPr>
        <w:t>.</w:t>
      </w:r>
    </w:p>
    <w:p w14:paraId="6C4D8B6B" w14:textId="77777777" w:rsidR="006B13B1" w:rsidRPr="006B13B1" w:rsidRDefault="006B13B1" w:rsidP="006B13B1">
      <w:pPr>
        <w:pStyle w:val="NormalWeb"/>
        <w:numPr>
          <w:ilvl w:val="0"/>
          <w:numId w:val="34"/>
        </w:numPr>
        <w:rPr>
          <w:rFonts w:ascii="Calibri" w:hAnsi="Calibri" w:cs="Calibri"/>
        </w:rPr>
      </w:pPr>
      <w:r w:rsidRPr="006B13B1">
        <w:rPr>
          <w:rStyle w:val="Textoennegrita"/>
          <w:rFonts w:ascii="Calibri" w:hAnsi="Calibri" w:cs="Calibri"/>
        </w:rPr>
        <w:t>Regla (Rule)</w:t>
      </w:r>
      <w:r w:rsidRPr="006B13B1">
        <w:rPr>
          <w:rFonts w:ascii="Calibri" w:hAnsi="Calibri" w:cs="Calibri"/>
        </w:rPr>
        <w:t>:</w:t>
      </w:r>
    </w:p>
    <w:p w14:paraId="75EA7E54" w14:textId="77777777" w:rsidR="006B13B1" w:rsidRPr="006B13B1" w:rsidRDefault="006B13B1" w:rsidP="006B13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 xml:space="preserve">Conjunto de selectores, propiedades y valores. Ejemplo: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 xml:space="preserve">p </w:t>
      </w:r>
      <w:proofErr w:type="gram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{ color</w:t>
      </w:r>
      <w:proofErr w:type="gramEnd"/>
      <w:r w:rsidRPr="006B13B1">
        <w:rPr>
          <w:rStyle w:val="CdigoHTML"/>
          <w:rFonts w:ascii="Calibri" w:eastAsia="Calibri" w:hAnsi="Calibri" w:cs="Calibri"/>
          <w:sz w:val="24"/>
          <w:szCs w:val="24"/>
        </w:rPr>
        <w:t xml:space="preserve">: red; 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font-size</w:t>
      </w:r>
      <w:proofErr w:type="spellEnd"/>
      <w:r w:rsidRPr="006B13B1">
        <w:rPr>
          <w:rStyle w:val="CdigoHTML"/>
          <w:rFonts w:ascii="Calibri" w:eastAsia="Calibri" w:hAnsi="Calibri" w:cs="Calibri"/>
          <w:sz w:val="24"/>
          <w:szCs w:val="24"/>
        </w:rPr>
        <w:t>: 16px; }</w:t>
      </w:r>
      <w:r w:rsidRPr="006B13B1">
        <w:rPr>
          <w:rFonts w:cs="Calibri"/>
          <w:sz w:val="24"/>
          <w:szCs w:val="24"/>
        </w:rPr>
        <w:t>.</w:t>
      </w:r>
    </w:p>
    <w:p w14:paraId="3FFD6376" w14:textId="77777777" w:rsidR="006B13B1" w:rsidRPr="006B13B1" w:rsidRDefault="006B13B1" w:rsidP="006B13B1">
      <w:pPr>
        <w:pStyle w:val="NormalWeb"/>
        <w:numPr>
          <w:ilvl w:val="0"/>
          <w:numId w:val="34"/>
        </w:numPr>
        <w:rPr>
          <w:rFonts w:ascii="Calibri" w:hAnsi="Calibri" w:cs="Calibri"/>
        </w:rPr>
      </w:pPr>
      <w:r w:rsidRPr="006B13B1">
        <w:rPr>
          <w:rStyle w:val="Textoennegrita"/>
          <w:rFonts w:ascii="Calibri" w:hAnsi="Calibri" w:cs="Calibri"/>
        </w:rPr>
        <w:t>Declaración (</w:t>
      </w:r>
      <w:proofErr w:type="spellStart"/>
      <w:r w:rsidRPr="006B13B1">
        <w:rPr>
          <w:rStyle w:val="Textoennegrita"/>
          <w:rFonts w:ascii="Calibri" w:hAnsi="Calibri" w:cs="Calibri"/>
        </w:rPr>
        <w:t>Declaration</w:t>
      </w:r>
      <w:proofErr w:type="spellEnd"/>
      <w:r w:rsidRPr="006B13B1">
        <w:rPr>
          <w:rStyle w:val="Textoennegrita"/>
          <w:rFonts w:ascii="Calibri" w:hAnsi="Calibri" w:cs="Calibri"/>
        </w:rPr>
        <w:t>)</w:t>
      </w:r>
      <w:r w:rsidRPr="006B13B1">
        <w:rPr>
          <w:rFonts w:ascii="Calibri" w:hAnsi="Calibri" w:cs="Calibri"/>
        </w:rPr>
        <w:t>:</w:t>
      </w:r>
    </w:p>
    <w:p w14:paraId="76DD84F3" w14:textId="77777777" w:rsidR="006B13B1" w:rsidRPr="006B13B1" w:rsidRDefault="006B13B1" w:rsidP="006B13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 xml:space="preserve">Combinación de una propiedad y su valor. Ejemplo: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 xml:space="preserve">color: </w:t>
      </w:r>
      <w:proofErr w:type="gram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blue;</w:t>
      </w:r>
      <w:r w:rsidRPr="006B13B1">
        <w:rPr>
          <w:rFonts w:cs="Calibri"/>
          <w:sz w:val="24"/>
          <w:szCs w:val="24"/>
        </w:rPr>
        <w:t>.</w:t>
      </w:r>
      <w:proofErr w:type="gramEnd"/>
    </w:p>
    <w:p w14:paraId="2B424B60" w14:textId="77777777" w:rsidR="006B13B1" w:rsidRPr="006B13B1" w:rsidRDefault="006B13B1" w:rsidP="006B13B1">
      <w:pPr>
        <w:pStyle w:val="NormalWeb"/>
        <w:numPr>
          <w:ilvl w:val="0"/>
          <w:numId w:val="34"/>
        </w:numPr>
        <w:rPr>
          <w:rFonts w:ascii="Calibri" w:hAnsi="Calibri" w:cs="Calibri"/>
        </w:rPr>
      </w:pPr>
      <w:r w:rsidRPr="006B13B1">
        <w:rPr>
          <w:rStyle w:val="Textoennegrita"/>
          <w:rFonts w:ascii="Calibri" w:hAnsi="Calibri" w:cs="Calibri"/>
        </w:rPr>
        <w:t>Hoja de Estilos (</w:t>
      </w:r>
      <w:proofErr w:type="spellStart"/>
      <w:r w:rsidRPr="006B13B1">
        <w:rPr>
          <w:rStyle w:val="Textoennegrita"/>
          <w:rFonts w:ascii="Calibri" w:hAnsi="Calibri" w:cs="Calibri"/>
        </w:rPr>
        <w:t>Stylesheet</w:t>
      </w:r>
      <w:proofErr w:type="spellEnd"/>
      <w:r w:rsidRPr="006B13B1">
        <w:rPr>
          <w:rStyle w:val="Textoennegrita"/>
          <w:rFonts w:ascii="Calibri" w:hAnsi="Calibri" w:cs="Calibri"/>
        </w:rPr>
        <w:t>)</w:t>
      </w:r>
      <w:r w:rsidRPr="006B13B1">
        <w:rPr>
          <w:rFonts w:ascii="Calibri" w:hAnsi="Calibri" w:cs="Calibri"/>
        </w:rPr>
        <w:t>:</w:t>
      </w:r>
    </w:p>
    <w:p w14:paraId="29526756" w14:textId="77777777" w:rsidR="006B13B1" w:rsidRPr="006B13B1" w:rsidRDefault="006B13B1" w:rsidP="006B13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 xml:space="preserve">Archivo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.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css</w:t>
      </w:r>
      <w:proofErr w:type="spellEnd"/>
      <w:r w:rsidRPr="006B13B1">
        <w:rPr>
          <w:rFonts w:cs="Calibri"/>
          <w:sz w:val="24"/>
          <w:szCs w:val="24"/>
        </w:rPr>
        <w:t xml:space="preserve"> que contiene reglas CSS para definir estilos de un documento HTML.</w:t>
      </w:r>
    </w:p>
    <w:p w14:paraId="59531054" w14:textId="77777777" w:rsidR="006B13B1" w:rsidRPr="006B13B1" w:rsidRDefault="006B13B1" w:rsidP="006B13B1">
      <w:pPr>
        <w:pStyle w:val="NormalWeb"/>
        <w:numPr>
          <w:ilvl w:val="0"/>
          <w:numId w:val="34"/>
        </w:numPr>
        <w:rPr>
          <w:rFonts w:ascii="Calibri" w:hAnsi="Calibri" w:cs="Calibri"/>
        </w:rPr>
      </w:pPr>
      <w:r w:rsidRPr="006B13B1">
        <w:rPr>
          <w:rStyle w:val="Textoennegrita"/>
          <w:rFonts w:ascii="Calibri" w:hAnsi="Calibri" w:cs="Calibri"/>
        </w:rPr>
        <w:t>Cascada (Cascade)</w:t>
      </w:r>
      <w:r w:rsidRPr="006B13B1">
        <w:rPr>
          <w:rFonts w:ascii="Calibri" w:hAnsi="Calibri" w:cs="Calibri"/>
        </w:rPr>
        <w:t>:</w:t>
      </w:r>
    </w:p>
    <w:p w14:paraId="62A6484C" w14:textId="77777777" w:rsidR="006B13B1" w:rsidRPr="006B13B1" w:rsidRDefault="006B13B1" w:rsidP="006B13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>Mecanismo que determina qué estilos se aplican cuando hay múltiples reglas CSS para un mismo elemento.</w:t>
      </w:r>
    </w:p>
    <w:p w14:paraId="20306706" w14:textId="77777777" w:rsidR="006B13B1" w:rsidRPr="006B13B1" w:rsidRDefault="006B13B1" w:rsidP="006B13B1">
      <w:pPr>
        <w:pStyle w:val="NormalWeb"/>
        <w:numPr>
          <w:ilvl w:val="0"/>
          <w:numId w:val="34"/>
        </w:numPr>
        <w:rPr>
          <w:rFonts w:ascii="Calibri" w:hAnsi="Calibri" w:cs="Calibri"/>
        </w:rPr>
      </w:pPr>
      <w:r w:rsidRPr="006B13B1">
        <w:rPr>
          <w:rStyle w:val="Textoennegrita"/>
          <w:rFonts w:ascii="Calibri" w:hAnsi="Calibri" w:cs="Calibri"/>
        </w:rPr>
        <w:t>Especificidad (</w:t>
      </w:r>
      <w:proofErr w:type="spellStart"/>
      <w:r w:rsidRPr="006B13B1">
        <w:rPr>
          <w:rStyle w:val="Textoennegrita"/>
          <w:rFonts w:ascii="Calibri" w:hAnsi="Calibri" w:cs="Calibri"/>
        </w:rPr>
        <w:t>Specificity</w:t>
      </w:r>
      <w:proofErr w:type="spellEnd"/>
      <w:r w:rsidRPr="006B13B1">
        <w:rPr>
          <w:rStyle w:val="Textoennegrita"/>
          <w:rFonts w:ascii="Calibri" w:hAnsi="Calibri" w:cs="Calibri"/>
        </w:rPr>
        <w:t>)</w:t>
      </w:r>
      <w:r w:rsidRPr="006B13B1">
        <w:rPr>
          <w:rFonts w:ascii="Calibri" w:hAnsi="Calibri" w:cs="Calibri"/>
        </w:rPr>
        <w:t>:</w:t>
      </w:r>
    </w:p>
    <w:p w14:paraId="7BED1BBB" w14:textId="77777777" w:rsidR="006B13B1" w:rsidRPr="006B13B1" w:rsidRDefault="006B13B1" w:rsidP="006B13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>Medida que determina qué reglas CSS se aplican sobre otras en caso de conflicto. Ejemplo: selectores de ID tienen mayor especificidad que selectores de clase.</w:t>
      </w:r>
    </w:p>
    <w:p w14:paraId="524DCADF" w14:textId="77777777" w:rsidR="006B13B1" w:rsidRPr="006B13B1" w:rsidRDefault="006B13B1" w:rsidP="006B13B1">
      <w:pPr>
        <w:pStyle w:val="NormalWeb"/>
        <w:numPr>
          <w:ilvl w:val="0"/>
          <w:numId w:val="34"/>
        </w:numPr>
        <w:rPr>
          <w:rFonts w:ascii="Calibri" w:hAnsi="Calibri" w:cs="Calibri"/>
        </w:rPr>
      </w:pPr>
      <w:r w:rsidRPr="006B13B1">
        <w:rPr>
          <w:rStyle w:val="Textoennegrita"/>
          <w:rFonts w:ascii="Calibri" w:hAnsi="Calibri" w:cs="Calibri"/>
        </w:rPr>
        <w:t xml:space="preserve">Box </w:t>
      </w:r>
      <w:proofErr w:type="spellStart"/>
      <w:r w:rsidRPr="006B13B1">
        <w:rPr>
          <w:rStyle w:val="Textoennegrita"/>
          <w:rFonts w:ascii="Calibri" w:hAnsi="Calibri" w:cs="Calibri"/>
        </w:rPr>
        <w:t>Model</w:t>
      </w:r>
      <w:proofErr w:type="spellEnd"/>
      <w:r w:rsidRPr="006B13B1">
        <w:rPr>
          <w:rFonts w:ascii="Calibri" w:hAnsi="Calibri" w:cs="Calibri"/>
        </w:rPr>
        <w:t>:</w:t>
      </w:r>
    </w:p>
    <w:p w14:paraId="0D6CA342" w14:textId="77777777" w:rsidR="006B13B1" w:rsidRPr="006B13B1" w:rsidRDefault="006B13B1" w:rsidP="006B13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lastRenderedPageBreak/>
        <w:t xml:space="preserve">Modelo que describe cómo se renderizan los elementos en CSS, incluyendo 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content</w:t>
      </w:r>
      <w:proofErr w:type="spellEnd"/>
      <w:r w:rsidRPr="006B13B1">
        <w:rPr>
          <w:rFonts w:cs="Calibri"/>
          <w:sz w:val="24"/>
          <w:szCs w:val="24"/>
        </w:rPr>
        <w:t xml:space="preserve">, 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padding</w:t>
      </w:r>
      <w:proofErr w:type="spellEnd"/>
      <w:r w:rsidRPr="006B13B1">
        <w:rPr>
          <w:rFonts w:cs="Calibri"/>
          <w:sz w:val="24"/>
          <w:szCs w:val="24"/>
        </w:rPr>
        <w:t xml:space="preserve">, 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border</w:t>
      </w:r>
      <w:proofErr w:type="spellEnd"/>
      <w:r w:rsidRPr="006B13B1">
        <w:rPr>
          <w:rFonts w:cs="Calibri"/>
          <w:sz w:val="24"/>
          <w:szCs w:val="24"/>
        </w:rPr>
        <w:t xml:space="preserve"> y 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margin</w:t>
      </w:r>
      <w:proofErr w:type="spellEnd"/>
      <w:r w:rsidRPr="006B13B1">
        <w:rPr>
          <w:rFonts w:cs="Calibri"/>
          <w:sz w:val="24"/>
          <w:szCs w:val="24"/>
        </w:rPr>
        <w:t>.</w:t>
      </w:r>
    </w:p>
    <w:p w14:paraId="1BBFD114" w14:textId="77777777" w:rsidR="006B13B1" w:rsidRPr="006B13B1" w:rsidRDefault="006B13B1" w:rsidP="006B13B1">
      <w:pPr>
        <w:pStyle w:val="NormalWeb"/>
        <w:numPr>
          <w:ilvl w:val="0"/>
          <w:numId w:val="34"/>
        </w:numPr>
        <w:rPr>
          <w:rFonts w:ascii="Calibri" w:hAnsi="Calibri" w:cs="Calibri"/>
        </w:rPr>
      </w:pPr>
      <w:proofErr w:type="spellStart"/>
      <w:r w:rsidRPr="006B13B1">
        <w:rPr>
          <w:rStyle w:val="Textoennegrita"/>
          <w:rFonts w:ascii="Calibri" w:hAnsi="Calibri" w:cs="Calibri"/>
        </w:rPr>
        <w:t>Flexbox</w:t>
      </w:r>
      <w:proofErr w:type="spellEnd"/>
      <w:r w:rsidRPr="006B13B1">
        <w:rPr>
          <w:rFonts w:ascii="Calibri" w:hAnsi="Calibri" w:cs="Calibri"/>
        </w:rPr>
        <w:t>:</w:t>
      </w:r>
    </w:p>
    <w:p w14:paraId="28C4A54A" w14:textId="77777777" w:rsidR="006B13B1" w:rsidRPr="006B13B1" w:rsidRDefault="006B13B1" w:rsidP="006B13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 xml:space="preserve">Módulo de diseño CSS que permite la creación de </w:t>
      </w:r>
      <w:proofErr w:type="spellStart"/>
      <w:r w:rsidRPr="006B13B1">
        <w:rPr>
          <w:rFonts w:cs="Calibri"/>
          <w:sz w:val="24"/>
          <w:szCs w:val="24"/>
        </w:rPr>
        <w:t>layouts</w:t>
      </w:r>
      <w:proofErr w:type="spellEnd"/>
      <w:r w:rsidRPr="006B13B1">
        <w:rPr>
          <w:rFonts w:cs="Calibri"/>
          <w:sz w:val="24"/>
          <w:szCs w:val="24"/>
        </w:rPr>
        <w:t xml:space="preserve"> flexibles y eficientes. Utiliza contenedores y elementos flexibles.</w:t>
      </w:r>
    </w:p>
    <w:p w14:paraId="1B05C421" w14:textId="77777777" w:rsidR="006B13B1" w:rsidRPr="006B13B1" w:rsidRDefault="006B13B1" w:rsidP="006B13B1">
      <w:pPr>
        <w:pStyle w:val="NormalWeb"/>
        <w:numPr>
          <w:ilvl w:val="0"/>
          <w:numId w:val="34"/>
        </w:numPr>
        <w:rPr>
          <w:rFonts w:ascii="Calibri" w:hAnsi="Calibri" w:cs="Calibri"/>
        </w:rPr>
      </w:pPr>
      <w:proofErr w:type="spellStart"/>
      <w:r w:rsidRPr="006B13B1">
        <w:rPr>
          <w:rStyle w:val="Textoennegrita"/>
          <w:rFonts w:ascii="Calibri" w:hAnsi="Calibri" w:cs="Calibri"/>
        </w:rPr>
        <w:t>Grid</w:t>
      </w:r>
      <w:proofErr w:type="spellEnd"/>
      <w:r w:rsidRPr="006B13B1">
        <w:rPr>
          <w:rStyle w:val="Textoennegrita"/>
          <w:rFonts w:ascii="Calibri" w:hAnsi="Calibri" w:cs="Calibri"/>
        </w:rPr>
        <w:t xml:space="preserve"> </w:t>
      </w:r>
      <w:proofErr w:type="spellStart"/>
      <w:r w:rsidRPr="006B13B1">
        <w:rPr>
          <w:rStyle w:val="Textoennegrita"/>
          <w:rFonts w:ascii="Calibri" w:hAnsi="Calibri" w:cs="Calibri"/>
        </w:rPr>
        <w:t>Layout</w:t>
      </w:r>
      <w:proofErr w:type="spellEnd"/>
      <w:r w:rsidRPr="006B13B1">
        <w:rPr>
          <w:rFonts w:ascii="Calibri" w:hAnsi="Calibri" w:cs="Calibri"/>
        </w:rPr>
        <w:t>:</w:t>
      </w:r>
    </w:p>
    <w:p w14:paraId="4741DAF6" w14:textId="77777777" w:rsidR="006B13B1" w:rsidRPr="006B13B1" w:rsidRDefault="006B13B1" w:rsidP="006B13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 xml:space="preserve">Sistema de diseño CSS basado en una cuadrícula de filas y columnas, permitiendo un control preciso del </w:t>
      </w:r>
      <w:proofErr w:type="spellStart"/>
      <w:r w:rsidRPr="006B13B1">
        <w:rPr>
          <w:rFonts w:cs="Calibri"/>
          <w:sz w:val="24"/>
          <w:szCs w:val="24"/>
        </w:rPr>
        <w:t>layout</w:t>
      </w:r>
      <w:proofErr w:type="spellEnd"/>
      <w:r w:rsidRPr="006B13B1">
        <w:rPr>
          <w:rFonts w:cs="Calibri"/>
          <w:sz w:val="24"/>
          <w:szCs w:val="24"/>
        </w:rPr>
        <w:t>.</w:t>
      </w:r>
    </w:p>
    <w:p w14:paraId="4479F951" w14:textId="77777777" w:rsidR="006B13B1" w:rsidRPr="006B13B1" w:rsidRDefault="006B13B1" w:rsidP="006B13B1">
      <w:pPr>
        <w:pStyle w:val="NormalWeb"/>
        <w:numPr>
          <w:ilvl w:val="0"/>
          <w:numId w:val="34"/>
        </w:numPr>
        <w:rPr>
          <w:rFonts w:ascii="Calibri" w:hAnsi="Calibri" w:cs="Calibri"/>
        </w:rPr>
      </w:pPr>
      <w:proofErr w:type="spellStart"/>
      <w:r w:rsidRPr="006B13B1">
        <w:rPr>
          <w:rStyle w:val="Textoennegrita"/>
          <w:rFonts w:ascii="Calibri" w:hAnsi="Calibri" w:cs="Calibri"/>
        </w:rPr>
        <w:t>Pseudo-clase</w:t>
      </w:r>
      <w:proofErr w:type="spellEnd"/>
      <w:r w:rsidRPr="006B13B1">
        <w:rPr>
          <w:rStyle w:val="Textoennegrita"/>
          <w:rFonts w:ascii="Calibri" w:hAnsi="Calibri" w:cs="Calibri"/>
        </w:rPr>
        <w:t xml:space="preserve"> (</w:t>
      </w:r>
      <w:proofErr w:type="spellStart"/>
      <w:r w:rsidRPr="006B13B1">
        <w:rPr>
          <w:rStyle w:val="Textoennegrita"/>
          <w:rFonts w:ascii="Calibri" w:hAnsi="Calibri" w:cs="Calibri"/>
        </w:rPr>
        <w:t>Pseudo-class</w:t>
      </w:r>
      <w:proofErr w:type="spellEnd"/>
      <w:r w:rsidRPr="006B13B1">
        <w:rPr>
          <w:rStyle w:val="Textoennegrita"/>
          <w:rFonts w:ascii="Calibri" w:hAnsi="Calibri" w:cs="Calibri"/>
        </w:rPr>
        <w:t>)</w:t>
      </w:r>
      <w:r w:rsidRPr="006B13B1">
        <w:rPr>
          <w:rFonts w:ascii="Calibri" w:hAnsi="Calibri" w:cs="Calibri"/>
        </w:rPr>
        <w:t>:</w:t>
      </w:r>
    </w:p>
    <w:p w14:paraId="165E6C20" w14:textId="77777777" w:rsidR="006B13B1" w:rsidRPr="006B13B1" w:rsidRDefault="006B13B1" w:rsidP="006B13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>Palabra clave añadida a un selector que especifica un estado especial del elemento seleccionado. Ejemplo</w:t>
      </w:r>
      <w:proofErr w:type="gramStart"/>
      <w:r w:rsidRPr="006B13B1">
        <w:rPr>
          <w:rFonts w:cs="Calibri"/>
          <w:sz w:val="24"/>
          <w:szCs w:val="24"/>
        </w:rPr>
        <w:t xml:space="preserve">: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: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hover</w:t>
      </w:r>
      <w:proofErr w:type="spellEnd"/>
      <w:proofErr w:type="gramEnd"/>
      <w:r w:rsidRPr="006B13B1">
        <w:rPr>
          <w:rFonts w:cs="Calibri"/>
          <w:sz w:val="24"/>
          <w:szCs w:val="24"/>
        </w:rPr>
        <w:t xml:space="preserve">,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:active</w:t>
      </w:r>
      <w:r w:rsidRPr="006B13B1">
        <w:rPr>
          <w:rFonts w:cs="Calibri"/>
          <w:sz w:val="24"/>
          <w:szCs w:val="24"/>
        </w:rPr>
        <w:t>.</w:t>
      </w:r>
    </w:p>
    <w:p w14:paraId="3F66B6FB" w14:textId="77777777" w:rsidR="006B13B1" w:rsidRPr="006B13B1" w:rsidRDefault="006B13B1" w:rsidP="006B13B1">
      <w:pPr>
        <w:pStyle w:val="NormalWeb"/>
        <w:numPr>
          <w:ilvl w:val="0"/>
          <w:numId w:val="34"/>
        </w:numPr>
        <w:rPr>
          <w:rFonts w:ascii="Calibri" w:hAnsi="Calibri" w:cs="Calibri"/>
        </w:rPr>
      </w:pPr>
      <w:proofErr w:type="spellStart"/>
      <w:r w:rsidRPr="006B13B1">
        <w:rPr>
          <w:rStyle w:val="Textoennegrita"/>
          <w:rFonts w:ascii="Calibri" w:hAnsi="Calibri" w:cs="Calibri"/>
        </w:rPr>
        <w:t>Pseudo-elemento</w:t>
      </w:r>
      <w:proofErr w:type="spellEnd"/>
      <w:r w:rsidRPr="006B13B1">
        <w:rPr>
          <w:rStyle w:val="Textoennegrita"/>
          <w:rFonts w:ascii="Calibri" w:hAnsi="Calibri" w:cs="Calibri"/>
        </w:rPr>
        <w:t xml:space="preserve"> (</w:t>
      </w:r>
      <w:proofErr w:type="spellStart"/>
      <w:r w:rsidRPr="006B13B1">
        <w:rPr>
          <w:rStyle w:val="Textoennegrita"/>
          <w:rFonts w:ascii="Calibri" w:hAnsi="Calibri" w:cs="Calibri"/>
        </w:rPr>
        <w:t>Pseudo-element</w:t>
      </w:r>
      <w:proofErr w:type="spellEnd"/>
      <w:r w:rsidRPr="006B13B1">
        <w:rPr>
          <w:rStyle w:val="Textoennegrita"/>
          <w:rFonts w:ascii="Calibri" w:hAnsi="Calibri" w:cs="Calibri"/>
        </w:rPr>
        <w:t>)</w:t>
      </w:r>
      <w:r w:rsidRPr="006B13B1">
        <w:rPr>
          <w:rFonts w:ascii="Calibri" w:hAnsi="Calibri" w:cs="Calibri"/>
        </w:rPr>
        <w:t>:</w:t>
      </w:r>
    </w:p>
    <w:p w14:paraId="62868D3A" w14:textId="77777777" w:rsidR="006B13B1" w:rsidRPr="006B13B1" w:rsidRDefault="006B13B1" w:rsidP="006B13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>Palabra clave añadida a un selector que permite definir estilos a una parte específica del elemento seleccionado. Ejemplo</w:t>
      </w:r>
      <w:proofErr w:type="gramStart"/>
      <w:r w:rsidRPr="006B13B1">
        <w:rPr>
          <w:rFonts w:cs="Calibri"/>
          <w:sz w:val="24"/>
          <w:szCs w:val="24"/>
        </w:rPr>
        <w:t xml:space="preserve">: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::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before</w:t>
      </w:r>
      <w:proofErr w:type="spellEnd"/>
      <w:proofErr w:type="gramEnd"/>
      <w:r w:rsidRPr="006B13B1">
        <w:rPr>
          <w:rFonts w:cs="Calibri"/>
          <w:sz w:val="24"/>
          <w:szCs w:val="24"/>
        </w:rPr>
        <w:t xml:space="preserve">,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::after</w:t>
      </w:r>
      <w:r w:rsidRPr="006B13B1">
        <w:rPr>
          <w:rFonts w:cs="Calibri"/>
          <w:sz w:val="24"/>
          <w:szCs w:val="24"/>
        </w:rPr>
        <w:t>.</w:t>
      </w:r>
    </w:p>
    <w:p w14:paraId="5EE4E64D" w14:textId="77777777" w:rsidR="006B13B1" w:rsidRPr="006B13B1" w:rsidRDefault="006B13B1" w:rsidP="006B13B1">
      <w:pPr>
        <w:pStyle w:val="NormalWeb"/>
        <w:numPr>
          <w:ilvl w:val="0"/>
          <w:numId w:val="34"/>
        </w:numPr>
        <w:rPr>
          <w:rFonts w:ascii="Calibri" w:hAnsi="Calibri" w:cs="Calibri"/>
        </w:rPr>
      </w:pPr>
      <w:r w:rsidRPr="006B13B1">
        <w:rPr>
          <w:rStyle w:val="Textoennegrita"/>
          <w:rFonts w:ascii="Calibri" w:hAnsi="Calibri" w:cs="Calibri"/>
        </w:rPr>
        <w:t xml:space="preserve">Media </w:t>
      </w:r>
      <w:proofErr w:type="spellStart"/>
      <w:r w:rsidRPr="006B13B1">
        <w:rPr>
          <w:rStyle w:val="Textoennegrita"/>
          <w:rFonts w:ascii="Calibri" w:hAnsi="Calibri" w:cs="Calibri"/>
        </w:rPr>
        <w:t>Query</w:t>
      </w:r>
      <w:proofErr w:type="spellEnd"/>
      <w:r w:rsidRPr="006B13B1">
        <w:rPr>
          <w:rFonts w:ascii="Calibri" w:hAnsi="Calibri" w:cs="Calibri"/>
        </w:rPr>
        <w:t>:</w:t>
      </w:r>
    </w:p>
    <w:p w14:paraId="0E63F7F6" w14:textId="77777777" w:rsidR="006B13B1" w:rsidRPr="006B13B1" w:rsidRDefault="006B13B1" w:rsidP="006B13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 xml:space="preserve">Técnica CSS para aplicar estilos condicionales basados en características del dispositivo, como el tamaño de la pantalla. Ejemplo: </w:t>
      </w:r>
      <w:r w:rsidRPr="006B13B1">
        <w:rPr>
          <w:rStyle w:val="CdigoHTML"/>
          <w:rFonts w:ascii="Calibri" w:eastAsia="Calibri" w:hAnsi="Calibri" w:cs="Calibri"/>
          <w:sz w:val="24"/>
          <w:szCs w:val="24"/>
        </w:rPr>
        <w:t>@media (</w:t>
      </w:r>
      <w:proofErr w:type="spell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max-width</w:t>
      </w:r>
      <w:proofErr w:type="spellEnd"/>
      <w:r w:rsidRPr="006B13B1">
        <w:rPr>
          <w:rStyle w:val="CdigoHTML"/>
          <w:rFonts w:ascii="Calibri" w:eastAsia="Calibri" w:hAnsi="Calibri" w:cs="Calibri"/>
          <w:sz w:val="24"/>
          <w:szCs w:val="24"/>
        </w:rPr>
        <w:t xml:space="preserve">: 600px) </w:t>
      </w:r>
      <w:proofErr w:type="gramStart"/>
      <w:r w:rsidRPr="006B13B1">
        <w:rPr>
          <w:rStyle w:val="CdigoHTML"/>
          <w:rFonts w:ascii="Calibri" w:eastAsia="Calibri" w:hAnsi="Calibri" w:cs="Calibri"/>
          <w:sz w:val="24"/>
          <w:szCs w:val="24"/>
        </w:rPr>
        <w:t>{ ...</w:t>
      </w:r>
      <w:proofErr w:type="gramEnd"/>
      <w:r w:rsidRPr="006B13B1">
        <w:rPr>
          <w:rStyle w:val="CdigoHTML"/>
          <w:rFonts w:ascii="Calibri" w:eastAsia="Calibri" w:hAnsi="Calibri" w:cs="Calibri"/>
          <w:sz w:val="24"/>
          <w:szCs w:val="24"/>
        </w:rPr>
        <w:t xml:space="preserve"> }</w:t>
      </w:r>
      <w:r w:rsidRPr="006B13B1">
        <w:rPr>
          <w:rFonts w:cs="Calibri"/>
          <w:sz w:val="24"/>
          <w:szCs w:val="24"/>
        </w:rPr>
        <w:t>.</w:t>
      </w:r>
    </w:p>
    <w:p w14:paraId="39D61BB2" w14:textId="65F13E80" w:rsidR="006B13B1" w:rsidRPr="006B13B1" w:rsidRDefault="006B13B1" w:rsidP="009448E8">
      <w:pPr>
        <w:tabs>
          <w:tab w:val="left" w:pos="1470"/>
        </w:tabs>
        <w:spacing w:after="0" w:line="360" w:lineRule="auto"/>
        <w:jc w:val="both"/>
        <w:rPr>
          <w:rFonts w:cs="Calibri"/>
          <w:b/>
          <w:sz w:val="24"/>
          <w:szCs w:val="24"/>
        </w:rPr>
      </w:pPr>
    </w:p>
    <w:p w14:paraId="72F78F3C" w14:textId="77777777" w:rsidR="006B13B1" w:rsidRPr="006B13B1" w:rsidRDefault="006B13B1" w:rsidP="009448E8">
      <w:pPr>
        <w:tabs>
          <w:tab w:val="left" w:pos="1470"/>
        </w:tabs>
        <w:spacing w:after="0" w:line="360" w:lineRule="auto"/>
        <w:jc w:val="both"/>
        <w:rPr>
          <w:rFonts w:cs="Calibri"/>
          <w:b/>
          <w:color w:val="000000" w:themeColor="text1"/>
          <w:sz w:val="24"/>
          <w:szCs w:val="24"/>
        </w:rPr>
      </w:pPr>
    </w:p>
    <w:p w14:paraId="15ADBB07" w14:textId="77777777" w:rsidR="009448E8" w:rsidRPr="006B13B1" w:rsidRDefault="009448E8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6D812BFE" w14:textId="57522547" w:rsidR="00B53D0D" w:rsidRPr="006B13B1" w:rsidRDefault="00B53D0D" w:rsidP="009448E8">
      <w:pPr>
        <w:spacing w:after="0" w:line="240" w:lineRule="auto"/>
        <w:rPr>
          <w:rFonts w:cs="Calibri"/>
          <w:b/>
          <w:sz w:val="24"/>
          <w:szCs w:val="24"/>
        </w:rPr>
      </w:pPr>
      <w:r w:rsidRPr="006B13B1">
        <w:rPr>
          <w:rFonts w:cs="Calibri"/>
          <w:b/>
          <w:sz w:val="24"/>
          <w:szCs w:val="24"/>
        </w:rPr>
        <w:t>6. REFERENTES BILBIOGRÁFICOS</w:t>
      </w:r>
    </w:p>
    <w:p w14:paraId="056CE63E" w14:textId="77777777" w:rsidR="000A3462" w:rsidRPr="006B13B1" w:rsidRDefault="000A3462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30927C1D" w14:textId="77777777" w:rsidR="002C39B9" w:rsidRPr="006B13B1" w:rsidRDefault="002C39B9" w:rsidP="002C39B9">
      <w:pPr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 w:rsidRPr="006B13B1">
        <w:rPr>
          <w:rFonts w:cs="Calibri"/>
          <w:b/>
          <w:bCs/>
          <w:sz w:val="24"/>
          <w:szCs w:val="24"/>
          <w:lang w:val="en-US"/>
        </w:rPr>
        <w:t>HTML</w:t>
      </w:r>
    </w:p>
    <w:p w14:paraId="7EB03BE6" w14:textId="77777777" w:rsidR="002C39B9" w:rsidRPr="006B13B1" w:rsidRDefault="002C39B9" w:rsidP="002C39B9">
      <w:pPr>
        <w:spacing w:after="0" w:line="240" w:lineRule="auto"/>
        <w:rPr>
          <w:rFonts w:cs="Calibri"/>
          <w:sz w:val="24"/>
          <w:szCs w:val="24"/>
          <w:lang w:val="en-US"/>
        </w:rPr>
      </w:pPr>
      <w:r w:rsidRPr="006B13B1">
        <w:rPr>
          <w:rFonts w:cs="Calibri"/>
          <w:sz w:val="24"/>
          <w:szCs w:val="24"/>
          <w:lang w:val="en-US"/>
        </w:rPr>
        <w:t>Mozilla Developer Network (MDN) HTML Documentation</w:t>
      </w:r>
    </w:p>
    <w:p w14:paraId="49F6DED0" w14:textId="77777777" w:rsidR="002C39B9" w:rsidRPr="006B13B1" w:rsidRDefault="002C39B9" w:rsidP="002C39B9">
      <w:pPr>
        <w:spacing w:after="0" w:line="240" w:lineRule="auto"/>
        <w:rPr>
          <w:rFonts w:cs="Calibri"/>
          <w:sz w:val="24"/>
          <w:szCs w:val="24"/>
          <w:lang w:val="en-US"/>
        </w:rPr>
      </w:pPr>
    </w:p>
    <w:p w14:paraId="1ECEBFEF" w14:textId="77777777" w:rsidR="002C39B9" w:rsidRPr="006B13B1" w:rsidRDefault="002C39B9" w:rsidP="002C39B9">
      <w:pPr>
        <w:spacing w:after="0" w:line="240" w:lineRule="auto"/>
        <w:rPr>
          <w:rFonts w:cs="Calibri"/>
          <w:sz w:val="24"/>
          <w:szCs w:val="24"/>
        </w:rPr>
      </w:pPr>
      <w:r w:rsidRPr="006B13B1">
        <w:rPr>
          <w:rFonts w:cs="Calibri"/>
          <w:b/>
          <w:bCs/>
          <w:sz w:val="24"/>
          <w:szCs w:val="24"/>
        </w:rPr>
        <w:t>La guía de referencia completa y tutoriales proporcionados por MDN</w:t>
      </w:r>
      <w:r w:rsidRPr="006B13B1">
        <w:rPr>
          <w:rFonts w:cs="Calibri"/>
          <w:sz w:val="24"/>
          <w:szCs w:val="24"/>
        </w:rPr>
        <w:t>.</w:t>
      </w:r>
    </w:p>
    <w:p w14:paraId="7CA5FCA7" w14:textId="77777777" w:rsidR="002C39B9" w:rsidRPr="006B13B1" w:rsidRDefault="002C39B9" w:rsidP="002C39B9">
      <w:pPr>
        <w:spacing w:after="0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>W3Schools HTML Tutorial</w:t>
      </w:r>
    </w:p>
    <w:p w14:paraId="06DA81CA" w14:textId="77777777" w:rsidR="002C39B9" w:rsidRPr="006B13B1" w:rsidRDefault="002C39B9" w:rsidP="002C39B9">
      <w:pPr>
        <w:spacing w:after="0" w:line="240" w:lineRule="auto"/>
        <w:rPr>
          <w:rFonts w:cs="Calibri"/>
          <w:sz w:val="24"/>
          <w:szCs w:val="24"/>
        </w:rPr>
      </w:pPr>
    </w:p>
    <w:p w14:paraId="07B1E440" w14:textId="77777777" w:rsidR="002C39B9" w:rsidRPr="006B13B1" w:rsidRDefault="002C39B9" w:rsidP="002C39B9">
      <w:pPr>
        <w:spacing w:after="0" w:line="240" w:lineRule="auto"/>
        <w:rPr>
          <w:rFonts w:cs="Calibri"/>
          <w:b/>
          <w:bCs/>
          <w:sz w:val="24"/>
          <w:szCs w:val="24"/>
        </w:rPr>
      </w:pPr>
      <w:r w:rsidRPr="006B13B1">
        <w:rPr>
          <w:rFonts w:cs="Calibri"/>
          <w:b/>
          <w:bCs/>
          <w:sz w:val="24"/>
          <w:szCs w:val="24"/>
        </w:rPr>
        <w:t>Tutoriales interactivos y ejemplos fáciles de seguir.</w:t>
      </w:r>
    </w:p>
    <w:p w14:paraId="4E8E11C3" w14:textId="77777777" w:rsidR="002C39B9" w:rsidRPr="006B13B1" w:rsidRDefault="002C39B9" w:rsidP="002C39B9">
      <w:pPr>
        <w:spacing w:after="0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>HTML.com</w:t>
      </w:r>
    </w:p>
    <w:p w14:paraId="3B4C4D9E" w14:textId="77777777" w:rsidR="002C39B9" w:rsidRPr="006B13B1" w:rsidRDefault="002C39B9" w:rsidP="002C39B9">
      <w:pPr>
        <w:spacing w:after="0" w:line="240" w:lineRule="auto"/>
        <w:rPr>
          <w:rFonts w:cs="Calibri"/>
          <w:sz w:val="24"/>
          <w:szCs w:val="24"/>
        </w:rPr>
      </w:pPr>
    </w:p>
    <w:p w14:paraId="794A6FD3" w14:textId="77777777" w:rsidR="002C39B9" w:rsidRPr="006B13B1" w:rsidRDefault="002C39B9" w:rsidP="002C39B9">
      <w:pPr>
        <w:spacing w:after="0" w:line="240" w:lineRule="auto"/>
        <w:rPr>
          <w:rFonts w:cs="Calibri"/>
          <w:b/>
          <w:bCs/>
          <w:sz w:val="24"/>
          <w:szCs w:val="24"/>
        </w:rPr>
      </w:pPr>
      <w:r w:rsidRPr="006B13B1">
        <w:rPr>
          <w:rFonts w:cs="Calibri"/>
          <w:b/>
          <w:bCs/>
          <w:sz w:val="24"/>
          <w:szCs w:val="24"/>
        </w:rPr>
        <w:t>Ofrece tutoriales y guías sobre HTML.</w:t>
      </w:r>
    </w:p>
    <w:p w14:paraId="37B0F228" w14:textId="77777777" w:rsidR="002C39B9" w:rsidRPr="006B13B1" w:rsidRDefault="002C39B9" w:rsidP="002C39B9">
      <w:pPr>
        <w:spacing w:after="0" w:line="240" w:lineRule="auto"/>
        <w:rPr>
          <w:rFonts w:cs="Calibri"/>
          <w:sz w:val="24"/>
          <w:szCs w:val="24"/>
          <w:lang w:val="en-US"/>
        </w:rPr>
      </w:pPr>
      <w:r w:rsidRPr="006B13B1">
        <w:rPr>
          <w:rFonts w:cs="Calibri"/>
          <w:sz w:val="24"/>
          <w:szCs w:val="24"/>
          <w:lang w:val="en-US"/>
        </w:rPr>
        <w:t>CSS</w:t>
      </w:r>
    </w:p>
    <w:p w14:paraId="1A46AFCA" w14:textId="77777777" w:rsidR="002C39B9" w:rsidRPr="006B13B1" w:rsidRDefault="002C39B9" w:rsidP="002C39B9">
      <w:pPr>
        <w:spacing w:after="0" w:line="240" w:lineRule="auto"/>
        <w:rPr>
          <w:rFonts w:cs="Calibri"/>
          <w:sz w:val="24"/>
          <w:szCs w:val="24"/>
          <w:lang w:val="en-US"/>
        </w:rPr>
      </w:pPr>
      <w:r w:rsidRPr="006B13B1">
        <w:rPr>
          <w:rFonts w:cs="Calibri"/>
          <w:sz w:val="24"/>
          <w:szCs w:val="24"/>
          <w:lang w:val="en-US"/>
        </w:rPr>
        <w:t>Mozilla Developer Network (MDN) CSS Documentation</w:t>
      </w:r>
    </w:p>
    <w:p w14:paraId="24D2A842" w14:textId="77777777" w:rsidR="002C39B9" w:rsidRPr="006B13B1" w:rsidRDefault="002C39B9" w:rsidP="002C39B9">
      <w:pPr>
        <w:spacing w:after="0" w:line="240" w:lineRule="auto"/>
        <w:rPr>
          <w:rFonts w:cs="Calibri"/>
          <w:sz w:val="24"/>
          <w:szCs w:val="24"/>
          <w:lang w:val="en-US"/>
        </w:rPr>
      </w:pPr>
    </w:p>
    <w:p w14:paraId="408DB794" w14:textId="77777777" w:rsidR="002C39B9" w:rsidRPr="006B13B1" w:rsidRDefault="002C39B9" w:rsidP="002C39B9">
      <w:pPr>
        <w:spacing w:after="0" w:line="240" w:lineRule="auto"/>
        <w:rPr>
          <w:rFonts w:cs="Calibri"/>
          <w:b/>
          <w:bCs/>
          <w:sz w:val="24"/>
          <w:szCs w:val="24"/>
        </w:rPr>
      </w:pPr>
      <w:r w:rsidRPr="006B13B1">
        <w:rPr>
          <w:rFonts w:cs="Calibri"/>
          <w:b/>
          <w:bCs/>
          <w:sz w:val="24"/>
          <w:szCs w:val="24"/>
        </w:rPr>
        <w:t>Documentación completa y guías para aprender CSS.</w:t>
      </w:r>
    </w:p>
    <w:p w14:paraId="17C88D2C" w14:textId="77777777" w:rsidR="002C39B9" w:rsidRPr="006B13B1" w:rsidRDefault="002C39B9" w:rsidP="002C39B9">
      <w:pPr>
        <w:spacing w:after="0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>W3Schools CSS Tutorial</w:t>
      </w:r>
    </w:p>
    <w:p w14:paraId="03DC93C0" w14:textId="77777777" w:rsidR="002C39B9" w:rsidRPr="006B13B1" w:rsidRDefault="002C39B9" w:rsidP="002C39B9">
      <w:pPr>
        <w:spacing w:after="0" w:line="240" w:lineRule="auto"/>
        <w:rPr>
          <w:rFonts w:cs="Calibri"/>
          <w:sz w:val="24"/>
          <w:szCs w:val="24"/>
        </w:rPr>
      </w:pPr>
    </w:p>
    <w:p w14:paraId="401CDA28" w14:textId="77777777" w:rsidR="002C39B9" w:rsidRPr="006B13B1" w:rsidRDefault="002C39B9" w:rsidP="002C39B9">
      <w:pPr>
        <w:spacing w:after="0" w:line="240" w:lineRule="auto"/>
        <w:rPr>
          <w:rFonts w:cs="Calibri"/>
          <w:b/>
          <w:bCs/>
          <w:sz w:val="24"/>
          <w:szCs w:val="24"/>
        </w:rPr>
      </w:pPr>
      <w:r w:rsidRPr="006B13B1">
        <w:rPr>
          <w:rFonts w:cs="Calibri"/>
          <w:b/>
          <w:bCs/>
          <w:sz w:val="24"/>
          <w:szCs w:val="24"/>
        </w:rPr>
        <w:t>Tutoriales interactivos y ejemplos prácticos.</w:t>
      </w:r>
    </w:p>
    <w:p w14:paraId="2DEA0D38" w14:textId="77777777" w:rsidR="002C39B9" w:rsidRPr="006B13B1" w:rsidRDefault="002C39B9" w:rsidP="002C39B9">
      <w:pPr>
        <w:spacing w:after="0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lastRenderedPageBreak/>
        <w:t>CSS-</w:t>
      </w:r>
      <w:proofErr w:type="spellStart"/>
      <w:r w:rsidRPr="006B13B1">
        <w:rPr>
          <w:rFonts w:cs="Calibri"/>
          <w:sz w:val="24"/>
          <w:szCs w:val="24"/>
        </w:rPr>
        <w:t>Tricks</w:t>
      </w:r>
      <w:proofErr w:type="spellEnd"/>
    </w:p>
    <w:p w14:paraId="0709EB46" w14:textId="77777777" w:rsidR="002C39B9" w:rsidRPr="006B13B1" w:rsidRDefault="002C39B9" w:rsidP="002C39B9">
      <w:pPr>
        <w:spacing w:after="0" w:line="240" w:lineRule="auto"/>
        <w:rPr>
          <w:rFonts w:cs="Calibri"/>
          <w:sz w:val="24"/>
          <w:szCs w:val="24"/>
        </w:rPr>
      </w:pPr>
    </w:p>
    <w:p w14:paraId="22938C50" w14:textId="77777777" w:rsidR="002C39B9" w:rsidRPr="006B13B1" w:rsidRDefault="002C39B9" w:rsidP="002C39B9">
      <w:pPr>
        <w:spacing w:after="0" w:line="240" w:lineRule="auto"/>
        <w:rPr>
          <w:rFonts w:cs="Calibri"/>
          <w:b/>
          <w:bCs/>
          <w:sz w:val="24"/>
          <w:szCs w:val="24"/>
        </w:rPr>
      </w:pPr>
      <w:r w:rsidRPr="006B13B1">
        <w:rPr>
          <w:rFonts w:cs="Calibri"/>
          <w:b/>
          <w:bCs/>
          <w:sz w:val="24"/>
          <w:szCs w:val="24"/>
        </w:rPr>
        <w:t>Blog, artículos y ejemplos avanzados sobre CSS.</w:t>
      </w:r>
    </w:p>
    <w:p w14:paraId="117A8F2A" w14:textId="77777777" w:rsidR="002C39B9" w:rsidRPr="006B13B1" w:rsidRDefault="002C39B9" w:rsidP="002C39B9">
      <w:pPr>
        <w:spacing w:after="0" w:line="240" w:lineRule="auto"/>
        <w:rPr>
          <w:rFonts w:cs="Calibri"/>
          <w:sz w:val="24"/>
          <w:szCs w:val="24"/>
          <w:lang w:val="en-US"/>
        </w:rPr>
      </w:pPr>
      <w:r w:rsidRPr="006B13B1">
        <w:rPr>
          <w:rFonts w:cs="Calibri"/>
          <w:sz w:val="24"/>
          <w:szCs w:val="24"/>
          <w:lang w:val="en-US"/>
        </w:rPr>
        <w:t>JavaScript</w:t>
      </w:r>
    </w:p>
    <w:p w14:paraId="25D2F748" w14:textId="77777777" w:rsidR="002C39B9" w:rsidRPr="006B13B1" w:rsidRDefault="002C39B9" w:rsidP="002C39B9">
      <w:pPr>
        <w:spacing w:after="0" w:line="240" w:lineRule="auto"/>
        <w:rPr>
          <w:rFonts w:cs="Calibri"/>
          <w:sz w:val="24"/>
          <w:szCs w:val="24"/>
          <w:lang w:val="en-US"/>
        </w:rPr>
      </w:pPr>
      <w:r w:rsidRPr="006B13B1">
        <w:rPr>
          <w:rFonts w:cs="Calibri"/>
          <w:sz w:val="24"/>
          <w:szCs w:val="24"/>
          <w:lang w:val="en-US"/>
        </w:rPr>
        <w:t>Mozilla Developer Network (MDN) JavaScript Documentation</w:t>
      </w:r>
    </w:p>
    <w:p w14:paraId="29654166" w14:textId="77777777" w:rsidR="002C39B9" w:rsidRPr="006B13B1" w:rsidRDefault="002C39B9" w:rsidP="002C39B9">
      <w:pPr>
        <w:spacing w:after="0" w:line="240" w:lineRule="auto"/>
        <w:rPr>
          <w:rFonts w:cs="Calibri"/>
          <w:sz w:val="24"/>
          <w:szCs w:val="24"/>
          <w:lang w:val="en-US"/>
        </w:rPr>
      </w:pPr>
    </w:p>
    <w:p w14:paraId="2C8AC165" w14:textId="77777777" w:rsidR="002C39B9" w:rsidRPr="006B13B1" w:rsidRDefault="002C39B9" w:rsidP="002C39B9">
      <w:pPr>
        <w:spacing w:after="0" w:line="240" w:lineRule="auto"/>
        <w:rPr>
          <w:rFonts w:cs="Calibri"/>
          <w:b/>
          <w:bCs/>
          <w:sz w:val="24"/>
          <w:szCs w:val="24"/>
        </w:rPr>
      </w:pPr>
      <w:r w:rsidRPr="006B13B1">
        <w:rPr>
          <w:rFonts w:cs="Calibri"/>
          <w:b/>
          <w:bCs/>
          <w:sz w:val="24"/>
          <w:szCs w:val="24"/>
        </w:rPr>
        <w:t>Documentación y tutoriales completos sobre JavaScript.</w:t>
      </w:r>
    </w:p>
    <w:p w14:paraId="622A0346" w14:textId="77777777" w:rsidR="002C39B9" w:rsidRPr="006B13B1" w:rsidRDefault="002C39B9" w:rsidP="002C39B9">
      <w:pPr>
        <w:spacing w:after="0" w:line="240" w:lineRule="auto"/>
        <w:rPr>
          <w:rFonts w:cs="Calibri"/>
          <w:sz w:val="24"/>
          <w:szCs w:val="24"/>
        </w:rPr>
      </w:pPr>
      <w:r w:rsidRPr="006B13B1">
        <w:rPr>
          <w:rFonts w:cs="Calibri"/>
          <w:sz w:val="24"/>
          <w:szCs w:val="24"/>
        </w:rPr>
        <w:t>W3Schools JavaScript Tutorial</w:t>
      </w:r>
    </w:p>
    <w:p w14:paraId="00CC8E7E" w14:textId="77777777" w:rsidR="002C39B9" w:rsidRPr="006B13B1" w:rsidRDefault="002C39B9" w:rsidP="002C39B9">
      <w:pPr>
        <w:spacing w:after="0" w:line="240" w:lineRule="auto"/>
        <w:rPr>
          <w:rFonts w:cs="Calibri"/>
          <w:sz w:val="24"/>
          <w:szCs w:val="24"/>
        </w:rPr>
      </w:pPr>
    </w:p>
    <w:p w14:paraId="42832721" w14:textId="77777777" w:rsidR="002C39B9" w:rsidRPr="006B13B1" w:rsidRDefault="002C39B9" w:rsidP="002C39B9">
      <w:pPr>
        <w:spacing w:after="0" w:line="240" w:lineRule="auto"/>
        <w:rPr>
          <w:rFonts w:cs="Calibri"/>
          <w:b/>
          <w:bCs/>
          <w:sz w:val="24"/>
          <w:szCs w:val="24"/>
        </w:rPr>
      </w:pPr>
      <w:r w:rsidRPr="006B13B1">
        <w:rPr>
          <w:rFonts w:cs="Calibri"/>
          <w:b/>
          <w:bCs/>
          <w:sz w:val="24"/>
          <w:szCs w:val="24"/>
        </w:rPr>
        <w:t>Tutoriales básicos y avanzados sobre JavaScript.</w:t>
      </w:r>
    </w:p>
    <w:p w14:paraId="3C80EF09" w14:textId="77777777" w:rsidR="002C39B9" w:rsidRPr="006B13B1" w:rsidRDefault="002C39B9" w:rsidP="002C39B9">
      <w:pPr>
        <w:spacing w:after="0" w:line="240" w:lineRule="auto"/>
        <w:rPr>
          <w:rFonts w:cs="Calibri"/>
          <w:sz w:val="24"/>
          <w:szCs w:val="24"/>
        </w:rPr>
      </w:pPr>
      <w:proofErr w:type="spellStart"/>
      <w:r w:rsidRPr="006B13B1">
        <w:rPr>
          <w:rFonts w:cs="Calibri"/>
          <w:sz w:val="24"/>
          <w:szCs w:val="24"/>
        </w:rPr>
        <w:t>Eloquent</w:t>
      </w:r>
      <w:proofErr w:type="spellEnd"/>
      <w:r w:rsidRPr="006B13B1">
        <w:rPr>
          <w:rFonts w:cs="Calibri"/>
          <w:sz w:val="24"/>
          <w:szCs w:val="24"/>
        </w:rPr>
        <w:t xml:space="preserve"> JavaScript</w:t>
      </w:r>
    </w:p>
    <w:p w14:paraId="395F0D9A" w14:textId="77777777" w:rsidR="002C39B9" w:rsidRPr="006B13B1" w:rsidRDefault="002C39B9" w:rsidP="002C39B9">
      <w:pPr>
        <w:spacing w:after="0" w:line="240" w:lineRule="auto"/>
        <w:rPr>
          <w:rFonts w:cs="Calibri"/>
          <w:sz w:val="24"/>
          <w:szCs w:val="24"/>
        </w:rPr>
      </w:pPr>
    </w:p>
    <w:p w14:paraId="30890271" w14:textId="77777777" w:rsidR="0092729E" w:rsidRPr="006B13B1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1C39AA7E" w14:textId="77777777" w:rsidR="0092729E" w:rsidRPr="006B13B1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3872F88B" w14:textId="77777777" w:rsidR="0092729E" w:rsidRPr="006B13B1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2EE04170" w14:textId="77777777" w:rsidR="0092729E" w:rsidRPr="006B13B1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34355B6E" w14:textId="77777777" w:rsidR="0092729E" w:rsidRPr="006B13B1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127A0CB4" w14:textId="77777777" w:rsidR="0092729E" w:rsidRPr="006B13B1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70A05259" w14:textId="77777777" w:rsidR="0092729E" w:rsidRPr="006B13B1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51D31CB1" w14:textId="77777777" w:rsidR="0092729E" w:rsidRPr="006B13B1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51491903" w14:textId="77777777" w:rsidR="0092729E" w:rsidRPr="006B13B1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5CAA70A7" w14:textId="77777777" w:rsidR="0092729E" w:rsidRPr="006B13B1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3FC10496" w14:textId="77777777" w:rsidR="0092729E" w:rsidRPr="006B13B1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294A3AAC" w14:textId="11B09E99" w:rsidR="00B53D0D" w:rsidRPr="006B13B1" w:rsidRDefault="00B53D0D" w:rsidP="009448E8">
      <w:pPr>
        <w:spacing w:after="0" w:line="240" w:lineRule="auto"/>
        <w:rPr>
          <w:rFonts w:cs="Calibri"/>
          <w:b/>
          <w:sz w:val="24"/>
          <w:szCs w:val="24"/>
        </w:rPr>
      </w:pPr>
      <w:r w:rsidRPr="006B13B1">
        <w:rPr>
          <w:rFonts w:cs="Calibri"/>
          <w:b/>
          <w:sz w:val="24"/>
          <w:szCs w:val="24"/>
        </w:rPr>
        <w:t>7. CONTROL DEL DOCUMENTO</w:t>
      </w:r>
    </w:p>
    <w:p w14:paraId="3EB68442" w14:textId="77777777" w:rsidR="0092729E" w:rsidRPr="006B13B1" w:rsidRDefault="0092729E" w:rsidP="009448E8">
      <w:pPr>
        <w:spacing w:after="0" w:line="240" w:lineRule="auto"/>
        <w:rPr>
          <w:rFonts w:cs="Calibri"/>
          <w:b/>
          <w:bCs/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B53D0D" w:rsidRPr="006B13B1" w14:paraId="713DDDE6" w14:textId="77777777" w:rsidTr="00F51763">
        <w:tc>
          <w:tcPr>
            <w:tcW w:w="1242" w:type="dxa"/>
            <w:tcBorders>
              <w:top w:val="nil"/>
              <w:left w:val="nil"/>
            </w:tcBorders>
            <w:shd w:val="clear" w:color="auto" w:fill="262626" w:themeFill="text1" w:themeFillTint="D9"/>
            <w:vAlign w:val="center"/>
          </w:tcPr>
          <w:p w14:paraId="1FB9970D" w14:textId="77777777" w:rsidR="00B53D0D" w:rsidRPr="006B13B1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262626" w:themeFill="text1" w:themeFillTint="D9"/>
            <w:vAlign w:val="center"/>
          </w:tcPr>
          <w:p w14:paraId="2DE49AE6" w14:textId="77777777" w:rsidR="00B53D0D" w:rsidRPr="006B13B1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B13B1">
              <w:rPr>
                <w:rFonts w:cs="Calibri"/>
                <w:b/>
                <w:sz w:val="24"/>
                <w:szCs w:val="24"/>
              </w:rPr>
              <w:t>Nombre</w:t>
            </w:r>
          </w:p>
        </w:tc>
        <w:tc>
          <w:tcPr>
            <w:tcW w:w="1559" w:type="dxa"/>
            <w:shd w:val="clear" w:color="auto" w:fill="262626" w:themeFill="text1" w:themeFillTint="D9"/>
            <w:vAlign w:val="center"/>
          </w:tcPr>
          <w:p w14:paraId="361746D7" w14:textId="77777777" w:rsidR="00B53D0D" w:rsidRPr="006B13B1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B13B1">
              <w:rPr>
                <w:rFonts w:cs="Calibri"/>
                <w:b/>
                <w:sz w:val="24"/>
                <w:szCs w:val="24"/>
              </w:rPr>
              <w:t>Cargo</w:t>
            </w:r>
          </w:p>
        </w:tc>
        <w:tc>
          <w:tcPr>
            <w:tcW w:w="1701" w:type="dxa"/>
            <w:shd w:val="clear" w:color="auto" w:fill="262626" w:themeFill="text1" w:themeFillTint="D9"/>
            <w:vAlign w:val="center"/>
          </w:tcPr>
          <w:p w14:paraId="3605856A" w14:textId="77777777" w:rsidR="00B53D0D" w:rsidRPr="006B13B1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B13B1">
              <w:rPr>
                <w:rFonts w:cs="Calibri"/>
                <w:b/>
                <w:sz w:val="24"/>
                <w:szCs w:val="24"/>
              </w:rPr>
              <w:t>Dependencia</w:t>
            </w:r>
          </w:p>
        </w:tc>
        <w:tc>
          <w:tcPr>
            <w:tcW w:w="2551" w:type="dxa"/>
            <w:shd w:val="clear" w:color="auto" w:fill="262626" w:themeFill="text1" w:themeFillTint="D9"/>
            <w:vAlign w:val="center"/>
          </w:tcPr>
          <w:p w14:paraId="0CDC0F26" w14:textId="77777777" w:rsidR="00B53D0D" w:rsidRPr="006B13B1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B13B1">
              <w:rPr>
                <w:rFonts w:cs="Calibri"/>
                <w:b/>
                <w:sz w:val="24"/>
                <w:szCs w:val="24"/>
              </w:rPr>
              <w:t>Fecha</w:t>
            </w:r>
          </w:p>
        </w:tc>
      </w:tr>
      <w:tr w:rsidR="00B53D0D" w:rsidRPr="006B13B1" w14:paraId="3F4A6432" w14:textId="77777777" w:rsidTr="009448E8">
        <w:trPr>
          <w:trHeight w:val="365"/>
        </w:trPr>
        <w:tc>
          <w:tcPr>
            <w:tcW w:w="1242" w:type="dxa"/>
          </w:tcPr>
          <w:p w14:paraId="6D76AA20" w14:textId="77777777" w:rsidR="00B53D0D" w:rsidRPr="006B13B1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6B13B1">
              <w:rPr>
                <w:rFonts w:cs="Calibri"/>
                <w:b/>
                <w:sz w:val="24"/>
                <w:szCs w:val="24"/>
              </w:rPr>
              <w:t>Autor (es)</w:t>
            </w:r>
          </w:p>
        </w:tc>
        <w:tc>
          <w:tcPr>
            <w:tcW w:w="2694" w:type="dxa"/>
          </w:tcPr>
          <w:p w14:paraId="7C698B47" w14:textId="77777777" w:rsidR="00B53D0D" w:rsidRPr="006B13B1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111428" w14:textId="77777777" w:rsidR="00B53D0D" w:rsidRPr="006B13B1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3F3BFD" w14:textId="77777777" w:rsidR="00B53D0D" w:rsidRPr="006B13B1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ED43B0" w14:textId="77777777" w:rsidR="00B53D0D" w:rsidRPr="006B13B1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4D6657C4" w14:textId="77777777" w:rsidR="0092729E" w:rsidRPr="006B13B1" w:rsidRDefault="0092729E" w:rsidP="00033399">
      <w:pPr>
        <w:spacing w:line="360" w:lineRule="auto"/>
        <w:rPr>
          <w:rFonts w:cs="Calibri"/>
          <w:b/>
          <w:sz w:val="24"/>
          <w:szCs w:val="24"/>
        </w:rPr>
      </w:pPr>
    </w:p>
    <w:p w14:paraId="2E14072D" w14:textId="7AFCC033" w:rsidR="00B53D0D" w:rsidRPr="006B13B1" w:rsidRDefault="00B53D0D" w:rsidP="00033399">
      <w:pPr>
        <w:spacing w:line="360" w:lineRule="auto"/>
        <w:rPr>
          <w:rFonts w:cs="Calibri"/>
          <w:b/>
          <w:sz w:val="24"/>
          <w:szCs w:val="24"/>
        </w:rPr>
      </w:pPr>
      <w:r w:rsidRPr="006B13B1">
        <w:rPr>
          <w:rFonts w:cs="Calibri"/>
          <w:b/>
          <w:sz w:val="24"/>
          <w:szCs w:val="24"/>
        </w:rPr>
        <w:t xml:space="preserve">8. CONTROL DE CAMBIOS </w:t>
      </w:r>
      <w:r w:rsidRPr="006B13B1">
        <w:rPr>
          <w:rFonts w:cs="Calibri"/>
          <w:sz w:val="24"/>
          <w:szCs w:val="24"/>
        </w:rPr>
        <w:t>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5"/>
        <w:gridCol w:w="2674"/>
        <w:gridCol w:w="1550"/>
        <w:gridCol w:w="1559"/>
        <w:gridCol w:w="795"/>
        <w:gridCol w:w="1934"/>
      </w:tblGrid>
      <w:tr w:rsidR="00B53D0D" w:rsidRPr="006B13B1" w14:paraId="3475B2E1" w14:textId="77777777" w:rsidTr="00F51763">
        <w:tc>
          <w:tcPr>
            <w:tcW w:w="1235" w:type="dxa"/>
            <w:tcBorders>
              <w:top w:val="nil"/>
              <w:left w:val="nil"/>
            </w:tcBorders>
            <w:shd w:val="clear" w:color="auto" w:fill="262626" w:themeFill="text1" w:themeFillTint="D9"/>
            <w:vAlign w:val="center"/>
          </w:tcPr>
          <w:p w14:paraId="0900019D" w14:textId="77777777" w:rsidR="00B53D0D" w:rsidRPr="006B13B1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674" w:type="dxa"/>
            <w:shd w:val="clear" w:color="auto" w:fill="262626" w:themeFill="text1" w:themeFillTint="D9"/>
            <w:vAlign w:val="center"/>
          </w:tcPr>
          <w:p w14:paraId="604A9FE7" w14:textId="77777777" w:rsidR="00B53D0D" w:rsidRPr="006B13B1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B13B1">
              <w:rPr>
                <w:rFonts w:cs="Calibri"/>
                <w:b/>
                <w:sz w:val="24"/>
                <w:szCs w:val="24"/>
              </w:rPr>
              <w:t>Nombre</w:t>
            </w:r>
          </w:p>
        </w:tc>
        <w:tc>
          <w:tcPr>
            <w:tcW w:w="1550" w:type="dxa"/>
            <w:shd w:val="clear" w:color="auto" w:fill="262626" w:themeFill="text1" w:themeFillTint="D9"/>
            <w:vAlign w:val="center"/>
          </w:tcPr>
          <w:p w14:paraId="29E53FC7" w14:textId="77777777" w:rsidR="00B53D0D" w:rsidRPr="006B13B1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B13B1">
              <w:rPr>
                <w:rFonts w:cs="Calibri"/>
                <w:b/>
                <w:sz w:val="24"/>
                <w:szCs w:val="24"/>
              </w:rPr>
              <w:t>Cargo</w:t>
            </w:r>
          </w:p>
        </w:tc>
        <w:tc>
          <w:tcPr>
            <w:tcW w:w="1559" w:type="dxa"/>
            <w:shd w:val="clear" w:color="auto" w:fill="262626" w:themeFill="text1" w:themeFillTint="D9"/>
            <w:vAlign w:val="center"/>
          </w:tcPr>
          <w:p w14:paraId="5ACC8D7B" w14:textId="77777777" w:rsidR="00B53D0D" w:rsidRPr="006B13B1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B13B1">
              <w:rPr>
                <w:rFonts w:cs="Calibri"/>
                <w:b/>
                <w:sz w:val="24"/>
                <w:szCs w:val="24"/>
              </w:rPr>
              <w:t>Dependencia</w:t>
            </w:r>
          </w:p>
        </w:tc>
        <w:tc>
          <w:tcPr>
            <w:tcW w:w="795" w:type="dxa"/>
            <w:shd w:val="clear" w:color="auto" w:fill="262626" w:themeFill="text1" w:themeFillTint="D9"/>
            <w:vAlign w:val="center"/>
          </w:tcPr>
          <w:p w14:paraId="745C9FDE" w14:textId="77777777" w:rsidR="00B53D0D" w:rsidRPr="006B13B1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B13B1">
              <w:rPr>
                <w:rFonts w:cs="Calibri"/>
                <w:b/>
                <w:sz w:val="24"/>
                <w:szCs w:val="24"/>
              </w:rPr>
              <w:t>Fecha</w:t>
            </w:r>
          </w:p>
        </w:tc>
        <w:tc>
          <w:tcPr>
            <w:tcW w:w="1934" w:type="dxa"/>
            <w:shd w:val="clear" w:color="auto" w:fill="262626" w:themeFill="text1" w:themeFillTint="D9"/>
            <w:vAlign w:val="center"/>
          </w:tcPr>
          <w:p w14:paraId="206DEEFA" w14:textId="77777777" w:rsidR="00B53D0D" w:rsidRPr="006B13B1" w:rsidRDefault="00B53D0D" w:rsidP="00F51763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B13B1">
              <w:rPr>
                <w:rFonts w:cs="Calibri"/>
                <w:b/>
                <w:sz w:val="24"/>
                <w:szCs w:val="24"/>
              </w:rPr>
              <w:t>Razón del Cambio</w:t>
            </w:r>
          </w:p>
        </w:tc>
      </w:tr>
      <w:tr w:rsidR="00B53D0D" w:rsidRPr="006B13B1" w14:paraId="7D3D6392" w14:textId="77777777" w:rsidTr="00F51763">
        <w:tc>
          <w:tcPr>
            <w:tcW w:w="1235" w:type="dxa"/>
          </w:tcPr>
          <w:p w14:paraId="225C3536" w14:textId="77777777" w:rsidR="00B53D0D" w:rsidRPr="006B13B1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6B13B1">
              <w:rPr>
                <w:rFonts w:cs="Calibri"/>
                <w:b/>
                <w:sz w:val="24"/>
                <w:szCs w:val="24"/>
              </w:rPr>
              <w:t>Autor (es)</w:t>
            </w:r>
          </w:p>
        </w:tc>
        <w:tc>
          <w:tcPr>
            <w:tcW w:w="2674" w:type="dxa"/>
          </w:tcPr>
          <w:p w14:paraId="4672196E" w14:textId="77777777" w:rsidR="00B53D0D" w:rsidRPr="006B13B1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550" w:type="dxa"/>
          </w:tcPr>
          <w:p w14:paraId="22466F5F" w14:textId="77777777" w:rsidR="00B53D0D" w:rsidRPr="006B13B1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2B6442" w14:textId="77777777" w:rsidR="00B53D0D" w:rsidRPr="006B13B1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795" w:type="dxa"/>
          </w:tcPr>
          <w:p w14:paraId="32B1FC2A" w14:textId="77777777" w:rsidR="00B53D0D" w:rsidRPr="006B13B1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34" w:type="dxa"/>
          </w:tcPr>
          <w:p w14:paraId="712395F9" w14:textId="77777777" w:rsidR="00B53D0D" w:rsidRPr="006B13B1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746D39ED" w14:textId="77777777" w:rsidR="0092729E" w:rsidRPr="006B13B1" w:rsidRDefault="0092729E" w:rsidP="0092729E">
      <w:pPr>
        <w:spacing w:after="0" w:line="360" w:lineRule="auto"/>
        <w:rPr>
          <w:rFonts w:cs="Calibri"/>
          <w:color w:val="000000" w:themeColor="text1"/>
          <w:sz w:val="24"/>
          <w:szCs w:val="24"/>
        </w:rPr>
      </w:pPr>
    </w:p>
    <w:sectPr w:rsidR="0092729E" w:rsidRPr="006B13B1">
      <w:headerReference w:type="even" r:id="rId19"/>
      <w:headerReference w:type="default" r:id="rId20"/>
      <w:footerReference w:type="default" r:id="rId21"/>
      <w:headerReference w:type="first" r:id="rId22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136B6" w14:textId="77777777" w:rsidR="007A6551" w:rsidRDefault="007A6551">
      <w:pPr>
        <w:spacing w:after="0" w:line="240" w:lineRule="auto"/>
      </w:pPr>
      <w:r>
        <w:separator/>
      </w:r>
    </w:p>
  </w:endnote>
  <w:endnote w:type="continuationSeparator" w:id="0">
    <w:p w14:paraId="4B8917C1" w14:textId="77777777" w:rsidR="007A6551" w:rsidRDefault="007A6551">
      <w:pPr>
        <w:spacing w:after="0" w:line="240" w:lineRule="auto"/>
      </w:pPr>
      <w:r>
        <w:continuationSeparator/>
      </w:r>
    </w:p>
  </w:endnote>
  <w:endnote w:type="continuationNotice" w:id="1">
    <w:p w14:paraId="5A709FDB" w14:textId="77777777" w:rsidR="007A6551" w:rsidRDefault="007A65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73B89" w14:textId="1892A58A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5643DDF2" w14:textId="3B332CB2" w:rsidR="00E85AFD" w:rsidRDefault="00033399" w:rsidP="00033399">
    <w:pPr>
      <w:pStyle w:val="Piedepgina"/>
      <w:jc w:val="center"/>
    </w:pPr>
    <w:r>
      <w:t>GFPI-F-</w:t>
    </w:r>
    <w:r w:rsidRPr="009448E8">
      <w:t>135 V</w:t>
    </w:r>
    <w:r w:rsidR="009448E8">
      <w:t>04</w:t>
    </w:r>
  </w:p>
  <w:p w14:paraId="04A66B54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6F9DC" w14:textId="77777777" w:rsidR="007A6551" w:rsidRDefault="007A6551">
      <w:pPr>
        <w:spacing w:after="0" w:line="240" w:lineRule="auto"/>
      </w:pPr>
      <w:r>
        <w:separator/>
      </w:r>
    </w:p>
  </w:footnote>
  <w:footnote w:type="continuationSeparator" w:id="0">
    <w:p w14:paraId="795C5E96" w14:textId="77777777" w:rsidR="007A6551" w:rsidRDefault="007A6551">
      <w:pPr>
        <w:spacing w:after="0" w:line="240" w:lineRule="auto"/>
      </w:pPr>
      <w:r>
        <w:continuationSeparator/>
      </w:r>
    </w:p>
  </w:footnote>
  <w:footnote w:type="continuationNotice" w:id="1">
    <w:p w14:paraId="58493C07" w14:textId="77777777" w:rsidR="007A6551" w:rsidRDefault="007A65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0AA8" w14:textId="6D30D285" w:rsidR="00F51763" w:rsidRDefault="00000000">
    <w:pPr>
      <w:pStyle w:val="Encabezado"/>
    </w:pPr>
    <w:r>
      <w:rPr>
        <w:noProof/>
      </w:rPr>
      <w:pict w14:anchorId="5E2930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151985" o:spid="_x0000_s1026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ia no control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D12F" w14:textId="3E1BEB0F" w:rsidR="00E85AFD" w:rsidRDefault="002D12AD">
    <w:pPr>
      <w:pStyle w:val="Encabezado"/>
    </w:pPr>
    <w:r>
      <w:rPr>
        <w:noProof/>
        <w:lang w:val="es-ES" w:eastAsia="es-ES"/>
      </w:rPr>
      <w:t xml:space="preserve"> </w:t>
    </w:r>
    <w:r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22FDCF38" w14:textId="36FD166C" w:rsidR="00E85AFD" w:rsidRDefault="00033399" w:rsidP="00BB464D">
    <w:pPr>
      <w:pStyle w:val="Encabezado"/>
      <w:tabs>
        <w:tab w:val="clear" w:pos="4419"/>
        <w:tab w:val="clear" w:pos="8838"/>
        <w:tab w:val="right" w:pos="8413"/>
      </w:tabs>
      <w:jc w:val="center"/>
    </w:pPr>
    <w:r w:rsidRPr="001A74F0">
      <w:rPr>
        <w:noProof/>
        <w:lang w:val="en-US"/>
      </w:rPr>
      <w:drawing>
        <wp:inline distT="0" distB="0" distL="0" distR="0" wp14:anchorId="2651EF19" wp14:editId="304E5EF6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F2BE" w14:textId="36BC9D2D" w:rsidR="00E85AFD" w:rsidRDefault="00000000">
    <w:pPr>
      <w:pStyle w:val="Encabezado"/>
      <w:rPr>
        <w:noProof/>
        <w:lang w:val="es-ES" w:eastAsia="es-ES"/>
      </w:rPr>
    </w:pPr>
    <w:r>
      <w:rPr>
        <w:noProof/>
      </w:rPr>
      <w:pict w14:anchorId="5DAFA7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151984" o:spid="_x0000_s1025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ia no controlada"/>
          <w10:wrap anchorx="margin" anchory="margin"/>
        </v:shape>
      </w:pict>
    </w:r>
  </w:p>
  <w:p w14:paraId="73F621E3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EDA0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EF5A30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" w15:restartNumberingAfterBreak="0">
    <w:nsid w:val="0985612A"/>
    <w:multiLevelType w:val="multilevel"/>
    <w:tmpl w:val="B53AF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17206"/>
    <w:multiLevelType w:val="multilevel"/>
    <w:tmpl w:val="535ECD64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5" w15:restartNumberingAfterBreak="0">
    <w:nsid w:val="0F74769C"/>
    <w:multiLevelType w:val="hybridMultilevel"/>
    <w:tmpl w:val="178A5F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A650F"/>
    <w:multiLevelType w:val="hybridMultilevel"/>
    <w:tmpl w:val="97B8D780"/>
    <w:lvl w:ilvl="0" w:tplc="240A000F">
      <w:start w:val="1"/>
      <w:numFmt w:val="decimal"/>
      <w:lvlText w:val="%1."/>
      <w:lvlJc w:val="left"/>
      <w:pPr>
        <w:ind w:left="825" w:hanging="360"/>
      </w:pPr>
    </w:lvl>
    <w:lvl w:ilvl="1" w:tplc="240A0019" w:tentative="1">
      <w:start w:val="1"/>
      <w:numFmt w:val="lowerLetter"/>
      <w:lvlText w:val="%2."/>
      <w:lvlJc w:val="left"/>
      <w:pPr>
        <w:ind w:left="1545" w:hanging="360"/>
      </w:pPr>
    </w:lvl>
    <w:lvl w:ilvl="2" w:tplc="240A001B" w:tentative="1">
      <w:start w:val="1"/>
      <w:numFmt w:val="lowerRoman"/>
      <w:lvlText w:val="%3."/>
      <w:lvlJc w:val="right"/>
      <w:pPr>
        <w:ind w:left="2265" w:hanging="180"/>
      </w:pPr>
    </w:lvl>
    <w:lvl w:ilvl="3" w:tplc="240A000F" w:tentative="1">
      <w:start w:val="1"/>
      <w:numFmt w:val="decimal"/>
      <w:lvlText w:val="%4."/>
      <w:lvlJc w:val="left"/>
      <w:pPr>
        <w:ind w:left="2985" w:hanging="360"/>
      </w:pPr>
    </w:lvl>
    <w:lvl w:ilvl="4" w:tplc="240A0019" w:tentative="1">
      <w:start w:val="1"/>
      <w:numFmt w:val="lowerLetter"/>
      <w:lvlText w:val="%5."/>
      <w:lvlJc w:val="left"/>
      <w:pPr>
        <w:ind w:left="3705" w:hanging="360"/>
      </w:pPr>
    </w:lvl>
    <w:lvl w:ilvl="5" w:tplc="240A001B" w:tentative="1">
      <w:start w:val="1"/>
      <w:numFmt w:val="lowerRoman"/>
      <w:lvlText w:val="%6."/>
      <w:lvlJc w:val="right"/>
      <w:pPr>
        <w:ind w:left="4425" w:hanging="180"/>
      </w:pPr>
    </w:lvl>
    <w:lvl w:ilvl="6" w:tplc="240A000F" w:tentative="1">
      <w:start w:val="1"/>
      <w:numFmt w:val="decimal"/>
      <w:lvlText w:val="%7."/>
      <w:lvlJc w:val="left"/>
      <w:pPr>
        <w:ind w:left="5145" w:hanging="360"/>
      </w:pPr>
    </w:lvl>
    <w:lvl w:ilvl="7" w:tplc="240A0019" w:tentative="1">
      <w:start w:val="1"/>
      <w:numFmt w:val="lowerLetter"/>
      <w:lvlText w:val="%8."/>
      <w:lvlJc w:val="left"/>
      <w:pPr>
        <w:ind w:left="5865" w:hanging="360"/>
      </w:pPr>
    </w:lvl>
    <w:lvl w:ilvl="8" w:tplc="24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6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06683"/>
    <w:multiLevelType w:val="hybridMultilevel"/>
    <w:tmpl w:val="EE1A1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21" w15:restartNumberingAfterBreak="0">
    <w:nsid w:val="60B8323C"/>
    <w:multiLevelType w:val="multilevel"/>
    <w:tmpl w:val="BD480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6C205478"/>
    <w:multiLevelType w:val="hybridMultilevel"/>
    <w:tmpl w:val="4E8808B6"/>
    <w:lvl w:ilvl="0" w:tplc="FFFFFFFF">
      <w:start w:val="1"/>
      <w:numFmt w:val="decimal"/>
      <w:lvlText w:val="%1."/>
      <w:lvlJc w:val="left"/>
      <w:pPr>
        <w:ind w:left="825" w:hanging="360"/>
      </w:p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7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0919169">
    <w:abstractNumId w:val="28"/>
  </w:num>
  <w:num w:numId="2" w16cid:durableId="1992441279">
    <w:abstractNumId w:val="29"/>
  </w:num>
  <w:num w:numId="3" w16cid:durableId="910046331">
    <w:abstractNumId w:val="25"/>
  </w:num>
  <w:num w:numId="4" w16cid:durableId="20813673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098495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1298139">
    <w:abstractNumId w:val="17"/>
  </w:num>
  <w:num w:numId="7" w16cid:durableId="151415361">
    <w:abstractNumId w:val="18"/>
  </w:num>
  <w:num w:numId="8" w16cid:durableId="400098751">
    <w:abstractNumId w:val="2"/>
  </w:num>
  <w:num w:numId="9" w16cid:durableId="1114330422">
    <w:abstractNumId w:val="10"/>
  </w:num>
  <w:num w:numId="10" w16cid:durableId="531846907">
    <w:abstractNumId w:val="27"/>
  </w:num>
  <w:num w:numId="11" w16cid:durableId="1459641133">
    <w:abstractNumId w:val="7"/>
  </w:num>
  <w:num w:numId="12" w16cid:durableId="457720426">
    <w:abstractNumId w:val="6"/>
  </w:num>
  <w:num w:numId="13" w16cid:durableId="1791052710">
    <w:abstractNumId w:val="14"/>
  </w:num>
  <w:num w:numId="14" w16cid:durableId="1999461381">
    <w:abstractNumId w:val="16"/>
  </w:num>
  <w:num w:numId="15" w16cid:durableId="967735251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588851955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955869459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395014834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872065335">
    <w:abstractNumId w:val="9"/>
  </w:num>
  <w:num w:numId="20" w16cid:durableId="1315791424">
    <w:abstractNumId w:val="20"/>
  </w:num>
  <w:num w:numId="21" w16cid:durableId="538670516">
    <w:abstractNumId w:val="13"/>
  </w:num>
  <w:num w:numId="22" w16cid:durableId="496119356">
    <w:abstractNumId w:val="12"/>
  </w:num>
  <w:num w:numId="23" w16cid:durableId="1957058062">
    <w:abstractNumId w:val="11"/>
  </w:num>
  <w:num w:numId="24" w16cid:durableId="1024210452">
    <w:abstractNumId w:val="24"/>
  </w:num>
  <w:num w:numId="25" w16cid:durableId="1571576713">
    <w:abstractNumId w:val="8"/>
  </w:num>
  <w:num w:numId="26" w16cid:durableId="1476557567">
    <w:abstractNumId w:val="1"/>
  </w:num>
  <w:num w:numId="27" w16cid:durableId="1751653069">
    <w:abstractNumId w:val="0"/>
  </w:num>
  <w:num w:numId="28" w16cid:durableId="1801148915">
    <w:abstractNumId w:val="4"/>
  </w:num>
  <w:num w:numId="29" w16cid:durableId="1597716200">
    <w:abstractNumId w:val="19"/>
  </w:num>
  <w:num w:numId="30" w16cid:durableId="858280086">
    <w:abstractNumId w:val="5"/>
  </w:num>
  <w:num w:numId="31" w16cid:durableId="1564367238">
    <w:abstractNumId w:val="15"/>
  </w:num>
  <w:num w:numId="32" w16cid:durableId="1400782193">
    <w:abstractNumId w:val="26"/>
  </w:num>
  <w:num w:numId="33" w16cid:durableId="1510753694">
    <w:abstractNumId w:val="3"/>
  </w:num>
  <w:num w:numId="34" w16cid:durableId="151072033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D"/>
    <w:rsid w:val="00033399"/>
    <w:rsid w:val="000373F1"/>
    <w:rsid w:val="000723CC"/>
    <w:rsid w:val="00075765"/>
    <w:rsid w:val="00085DB4"/>
    <w:rsid w:val="000869D0"/>
    <w:rsid w:val="000935DA"/>
    <w:rsid w:val="000A3462"/>
    <w:rsid w:val="000A648F"/>
    <w:rsid w:val="000C1770"/>
    <w:rsid w:val="000C285C"/>
    <w:rsid w:val="000E3051"/>
    <w:rsid w:val="000F2166"/>
    <w:rsid w:val="00117BFB"/>
    <w:rsid w:val="00142947"/>
    <w:rsid w:val="001516C4"/>
    <w:rsid w:val="001653E9"/>
    <w:rsid w:val="00172F63"/>
    <w:rsid w:val="00174851"/>
    <w:rsid w:val="00176013"/>
    <w:rsid w:val="001C27BB"/>
    <w:rsid w:val="001C508E"/>
    <w:rsid w:val="001D75C8"/>
    <w:rsid w:val="00203EC1"/>
    <w:rsid w:val="002160C4"/>
    <w:rsid w:val="00217313"/>
    <w:rsid w:val="00233A9B"/>
    <w:rsid w:val="00280582"/>
    <w:rsid w:val="002951C6"/>
    <w:rsid w:val="002A4790"/>
    <w:rsid w:val="002C39B9"/>
    <w:rsid w:val="002D12AD"/>
    <w:rsid w:val="002D4C56"/>
    <w:rsid w:val="002E0F5A"/>
    <w:rsid w:val="003163ED"/>
    <w:rsid w:val="003232D5"/>
    <w:rsid w:val="003238EF"/>
    <w:rsid w:val="003605B2"/>
    <w:rsid w:val="00362DE7"/>
    <w:rsid w:val="003630EC"/>
    <w:rsid w:val="0038578C"/>
    <w:rsid w:val="00395869"/>
    <w:rsid w:val="003A64C4"/>
    <w:rsid w:val="003B2FA3"/>
    <w:rsid w:val="003B493D"/>
    <w:rsid w:val="003E4CC0"/>
    <w:rsid w:val="003F1FC8"/>
    <w:rsid w:val="00400D09"/>
    <w:rsid w:val="00417AA3"/>
    <w:rsid w:val="00424075"/>
    <w:rsid w:val="00430E8F"/>
    <w:rsid w:val="004360C9"/>
    <w:rsid w:val="00444A2D"/>
    <w:rsid w:val="00451A05"/>
    <w:rsid w:val="004673B2"/>
    <w:rsid w:val="00502891"/>
    <w:rsid w:val="00504738"/>
    <w:rsid w:val="005242C6"/>
    <w:rsid w:val="00537159"/>
    <w:rsid w:val="00553E9D"/>
    <w:rsid w:val="00556E80"/>
    <w:rsid w:val="005931AF"/>
    <w:rsid w:val="005D3455"/>
    <w:rsid w:val="005D762E"/>
    <w:rsid w:val="005E2F69"/>
    <w:rsid w:val="005E3EDD"/>
    <w:rsid w:val="005E716B"/>
    <w:rsid w:val="00604A19"/>
    <w:rsid w:val="00605342"/>
    <w:rsid w:val="00646F55"/>
    <w:rsid w:val="006547B3"/>
    <w:rsid w:val="006866E9"/>
    <w:rsid w:val="00695960"/>
    <w:rsid w:val="006A0BF0"/>
    <w:rsid w:val="006B04B1"/>
    <w:rsid w:val="006B0A22"/>
    <w:rsid w:val="006B13B1"/>
    <w:rsid w:val="00702E2E"/>
    <w:rsid w:val="00743A27"/>
    <w:rsid w:val="007553B0"/>
    <w:rsid w:val="00761526"/>
    <w:rsid w:val="00763DBE"/>
    <w:rsid w:val="007659AA"/>
    <w:rsid w:val="00785969"/>
    <w:rsid w:val="007A6551"/>
    <w:rsid w:val="007A7496"/>
    <w:rsid w:val="007C3AB2"/>
    <w:rsid w:val="007D3C09"/>
    <w:rsid w:val="007D4273"/>
    <w:rsid w:val="00815D58"/>
    <w:rsid w:val="00827B53"/>
    <w:rsid w:val="00834292"/>
    <w:rsid w:val="00845954"/>
    <w:rsid w:val="00845E20"/>
    <w:rsid w:val="00880A59"/>
    <w:rsid w:val="00886060"/>
    <w:rsid w:val="008D40C8"/>
    <w:rsid w:val="008D48E0"/>
    <w:rsid w:val="008D7773"/>
    <w:rsid w:val="008E3C34"/>
    <w:rsid w:val="008E6FC1"/>
    <w:rsid w:val="008F5A23"/>
    <w:rsid w:val="009015A5"/>
    <w:rsid w:val="009171B5"/>
    <w:rsid w:val="0092729E"/>
    <w:rsid w:val="009448E8"/>
    <w:rsid w:val="009558CE"/>
    <w:rsid w:val="009B6B97"/>
    <w:rsid w:val="009D3278"/>
    <w:rsid w:val="00A077EE"/>
    <w:rsid w:val="00A30720"/>
    <w:rsid w:val="00A4374D"/>
    <w:rsid w:val="00A63563"/>
    <w:rsid w:val="00A92164"/>
    <w:rsid w:val="00A93D42"/>
    <w:rsid w:val="00A95D57"/>
    <w:rsid w:val="00AB4267"/>
    <w:rsid w:val="00AF79AC"/>
    <w:rsid w:val="00B03D78"/>
    <w:rsid w:val="00B14562"/>
    <w:rsid w:val="00B334B2"/>
    <w:rsid w:val="00B37BFF"/>
    <w:rsid w:val="00B457AB"/>
    <w:rsid w:val="00B53D0D"/>
    <w:rsid w:val="00B67A68"/>
    <w:rsid w:val="00B7306D"/>
    <w:rsid w:val="00B85A0C"/>
    <w:rsid w:val="00BA3E8C"/>
    <w:rsid w:val="00BA649D"/>
    <w:rsid w:val="00BB464D"/>
    <w:rsid w:val="00C40C7E"/>
    <w:rsid w:val="00C94791"/>
    <w:rsid w:val="00CA46F1"/>
    <w:rsid w:val="00CA7209"/>
    <w:rsid w:val="00CC084F"/>
    <w:rsid w:val="00CC09B2"/>
    <w:rsid w:val="00CE0E24"/>
    <w:rsid w:val="00CE69A9"/>
    <w:rsid w:val="00CF66F5"/>
    <w:rsid w:val="00D11770"/>
    <w:rsid w:val="00D15EAE"/>
    <w:rsid w:val="00D277E1"/>
    <w:rsid w:val="00D51AEC"/>
    <w:rsid w:val="00D83FDF"/>
    <w:rsid w:val="00D85CF8"/>
    <w:rsid w:val="00DB7EAA"/>
    <w:rsid w:val="00DC52B5"/>
    <w:rsid w:val="00DD5BD8"/>
    <w:rsid w:val="00DD7DE9"/>
    <w:rsid w:val="00E141DE"/>
    <w:rsid w:val="00E2117A"/>
    <w:rsid w:val="00E34F6F"/>
    <w:rsid w:val="00E413A0"/>
    <w:rsid w:val="00E5319B"/>
    <w:rsid w:val="00E54187"/>
    <w:rsid w:val="00E83EEB"/>
    <w:rsid w:val="00E84005"/>
    <w:rsid w:val="00E85AFD"/>
    <w:rsid w:val="00EA5C9C"/>
    <w:rsid w:val="00EB21B5"/>
    <w:rsid w:val="00EB5C81"/>
    <w:rsid w:val="00EC6A70"/>
    <w:rsid w:val="00EE736D"/>
    <w:rsid w:val="00F2679D"/>
    <w:rsid w:val="00F439FE"/>
    <w:rsid w:val="00F51763"/>
    <w:rsid w:val="00F5485B"/>
    <w:rsid w:val="00F67240"/>
    <w:rsid w:val="00F97D5C"/>
    <w:rsid w:val="00FA196F"/>
    <w:rsid w:val="00FB155A"/>
    <w:rsid w:val="00FB5843"/>
    <w:rsid w:val="00FE057B"/>
    <w:rsid w:val="00FE24B5"/>
    <w:rsid w:val="00FE7202"/>
    <w:rsid w:val="00FF7A28"/>
    <w:rsid w:val="09EDA5A2"/>
    <w:rsid w:val="0E399CB2"/>
    <w:rsid w:val="24891A0C"/>
    <w:rsid w:val="365BE273"/>
    <w:rsid w:val="57670158"/>
    <w:rsid w:val="5A7EFF2D"/>
    <w:rsid w:val="65E55ACB"/>
    <w:rsid w:val="7A59C7AB"/>
    <w:rsid w:val="7B61B550"/>
    <w:rsid w:val="7E938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793E1E"/>
  <w15:docId w15:val="{74652978-531E-40ED-8924-2A273D2A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6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3238EF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6B13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61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0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2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E6E7E8"/>
                                <w:left w:val="single" w:sz="6" w:space="2" w:color="E6E7E8"/>
                                <w:bottom w:val="single" w:sz="6" w:space="2" w:color="E6E7E8"/>
                                <w:right w:val="single" w:sz="6" w:space="2" w:color="E6E7E8"/>
                              </w:divBdr>
                              <w:divsChild>
                                <w:div w:id="202671248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html/html_lists.asp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html/html_lists.asp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2546ec-9fd3-4385-85aa-a79281ebb4c5">
      <Terms xmlns="http://schemas.microsoft.com/office/infopath/2007/PartnerControls"/>
    </lcf76f155ced4ddcb4097134ff3c332f>
    <TaxCatchAll xmlns="3b6d2153-ea30-4986-ad45-11d5a60cf1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B40559C53924D9947EEC60714F600" ma:contentTypeVersion="14" ma:contentTypeDescription="Create a new document." ma:contentTypeScope="" ma:versionID="cb94d2a05574536df82d0c972c1ab7f6">
  <xsd:schema xmlns:xsd="http://www.w3.org/2001/XMLSchema" xmlns:xs="http://www.w3.org/2001/XMLSchema" xmlns:p="http://schemas.microsoft.com/office/2006/metadata/properties" xmlns:ns2="932546ec-9fd3-4385-85aa-a79281ebb4c5" xmlns:ns3="3b6d2153-ea30-4986-ad45-11d5a60cf126" targetNamespace="http://schemas.microsoft.com/office/2006/metadata/properties" ma:root="true" ma:fieldsID="0dac74d9b28dc37fa479047abd5a0322" ns2:_="" ns3:_="">
    <xsd:import namespace="932546ec-9fd3-4385-85aa-a79281ebb4c5"/>
    <xsd:import namespace="3b6d2153-ea30-4986-ad45-11d5a60cf1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546ec-9fd3-4385-85aa-a79281ebb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d2153-ea30-4986-ad45-11d5a60cf12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162641-1fad-42dd-8d3b-4a26a9482ba9}" ma:internalName="TaxCatchAll" ma:showField="CatchAllData" ma:web="3b6d2153-ea30-4986-ad45-11d5a60cf1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8CFCA9-C04F-4472-9ACE-2C2B0713CCB5}">
  <ds:schemaRefs>
    <ds:schemaRef ds:uri="http://schemas.microsoft.com/office/2006/metadata/properties"/>
    <ds:schemaRef ds:uri="http://schemas.microsoft.com/office/infopath/2007/PartnerControls"/>
    <ds:schemaRef ds:uri="932546ec-9fd3-4385-85aa-a79281ebb4c5"/>
    <ds:schemaRef ds:uri="3b6d2153-ea30-4986-ad45-11d5a60cf126"/>
  </ds:schemaRefs>
</ds:datastoreItem>
</file>

<file path=customXml/itemProps2.xml><?xml version="1.0" encoding="utf-8"?>
<ds:datastoreItem xmlns:ds="http://schemas.openxmlformats.org/officeDocument/2006/customXml" ds:itemID="{3F9D943A-8F73-4333-9169-A981417CD6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041A2-1341-4421-B5F5-50CA599F6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2546ec-9fd3-4385-85aa-a79281ebb4c5"/>
    <ds:schemaRef ds:uri="3b6d2153-ea30-4986-ad45-11d5a60cf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B1A492-6BD2-4658-B6E4-824F8758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50</TotalTime>
  <Pages>12</Pages>
  <Words>1605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SUAREZ</dc:creator>
  <cp:keywords/>
  <cp:lastModifiedBy>Elvis</cp:lastModifiedBy>
  <cp:revision>40</cp:revision>
  <cp:lastPrinted>2016-06-08T13:42:00Z</cp:lastPrinted>
  <dcterms:created xsi:type="dcterms:W3CDTF">2024-06-26T17:58:00Z</dcterms:created>
  <dcterms:modified xsi:type="dcterms:W3CDTF">2024-06-27T15:56:00Z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2023-05-24T20:20:06Z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3f4ab385-3a60-4b88-ac6c-392f30fcd39e</vt:lpwstr>
  </property>
  <property fmtid="{D5CDD505-2E9C-101B-9397-08002B2CF9AE}" pid="8" name="MSIP_Label_1299739c-ad3d-4908-806e-4d91151a6e13_ContentBits">
    <vt:lpwstr>0</vt:lpwstr>
  </property>
  <property fmtid="{D5CDD505-2E9C-101B-9397-08002B2CF9AE}" pid="9" name="ContentTypeId">
    <vt:lpwstr>0x010100E6FB40559C53924D9947EEC60714F600</vt:lpwstr>
  </property>
  <property fmtid="{D5CDD505-2E9C-101B-9397-08002B2CF9AE}" pid="10" name="MediaServiceImageTags">
    <vt:lpwstr/>
  </property>
  <property fmtid="{D5CDD505-2E9C-101B-9397-08002B2CF9AE}" pid="11" name="GrammarlyDocumentId">
    <vt:lpwstr>3d700877213b83c1f6f7a8dba73ed352631d8e03bf48ecc4f79bd5b83e8bc98b</vt:lpwstr>
  </property>
</Properties>
</file>